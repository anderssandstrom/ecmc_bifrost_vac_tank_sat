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bookmarkStart w:id="0" w:name="_GoBack"/>
      <w:bookmarkEnd w:id="0"/>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C637BD"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C637BD"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Thomas Gahl</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C637BD"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Liam Whitelegg</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1" w:name="_Ref59116215"/>
      <w:bookmarkStart w:id="2" w:name="_Toc59116356"/>
      <w:r w:rsidRPr="008555CE">
        <w:rPr>
          <w:lang w:val="en-US"/>
        </w:rPr>
        <w:lastRenderedPageBreak/>
        <w:t>Results</w:t>
      </w:r>
      <w:bookmarkEnd w:id="1"/>
      <w:bookmarkEnd w:id="2"/>
    </w:p>
    <w:p w14:paraId="5452F29E" w14:textId="24AE9676"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C637BD">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E64A7A">
      <w:pPr>
        <w:pStyle w:val="ListParagraph"/>
        <w:numPr>
          <w:ilvl w:val="0"/>
          <w:numId w:val="50"/>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0735F6">
      <w:pPr>
        <w:pStyle w:val="ListParagraph"/>
        <w:numPr>
          <w:ilvl w:val="0"/>
          <w:numId w:val="50"/>
        </w:numPr>
        <w:rPr>
          <w:lang w:val="en-US"/>
        </w:rPr>
      </w:pPr>
      <w:r w:rsidRPr="008555CE">
        <w:rPr>
          <w:lang w:val="en-US"/>
        </w:rPr>
        <w:t>Grounding of crate vs the vacuum tank assembly was measured to be OK.</w:t>
      </w:r>
    </w:p>
    <w:p w14:paraId="791E615A" w14:textId="3740081B" w:rsidR="00E64A7A" w:rsidRPr="008555CE" w:rsidRDefault="00E64A7A" w:rsidP="00E64A7A">
      <w:pPr>
        <w:pStyle w:val="ListParagraph"/>
        <w:numPr>
          <w:ilvl w:val="0"/>
          <w:numId w:val="50"/>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C637BD" w:rsidRPr="008555CE">
        <w:rPr>
          <w:lang w:val="en-US"/>
        </w:rPr>
        <w:t xml:space="preserve">Figure </w:t>
      </w:r>
      <w:r w:rsidR="00C637BD">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39ADEBFE" w:rsidR="00940BF2" w:rsidRPr="008555CE" w:rsidRDefault="00F121A9" w:rsidP="000735F6">
      <w:pPr>
        <w:pStyle w:val="Caption"/>
        <w:rPr>
          <w:lang w:val="en-US"/>
        </w:rPr>
      </w:pPr>
      <w:bookmarkStart w:id="3"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1</w:t>
      </w:r>
      <w:r w:rsidRPr="008555CE">
        <w:rPr>
          <w:lang w:val="en-US"/>
        </w:rPr>
        <w:fldChar w:fldCharType="end"/>
      </w:r>
      <w:bookmarkEnd w:id="3"/>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/deg</w:t>
      </w:r>
      <w:r w:rsidRPr="008555CE">
        <w:rPr>
          <w:rFonts w:ascii="Calibri" w:hAnsi="Calibri" w:cs="Calibri"/>
          <w:color w:val="000000"/>
          <w:vertAlign w:val="subscript"/>
          <w:lang w:val="en-US"/>
        </w:rPr>
        <w:t>motor</w:t>
      </w:r>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/counts</w:t>
      </w:r>
      <w:r w:rsidRPr="008555CE">
        <w:rPr>
          <w:rFonts w:ascii="Calibri" w:hAnsi="Calibri" w:cs="Calibri"/>
          <w:color w:val="000000"/>
          <w:vertAlign w:val="subscript"/>
          <w:lang w:val="en-US"/>
        </w:rPr>
        <w:t>encoder</w:t>
      </w:r>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4C1C8C10"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C637BD" w:rsidRPr="008555CE">
        <w:rPr>
          <w:lang w:val="en-US"/>
        </w:rPr>
        <w:t xml:space="preserve">Figure </w:t>
      </w:r>
      <w:r w:rsidR="00C637BD">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C637BD" w:rsidRPr="008555CE">
        <w:rPr>
          <w:lang w:val="en-US"/>
        </w:rPr>
        <w:t xml:space="preserve">Figure </w:t>
      </w:r>
      <w:r w:rsidR="00C637BD">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5750AF" w:rsidRPr="00F43F69" w:rsidRDefault="005750AF"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4C3D1E4" w:rsidR="0018026E" w:rsidRPr="008555CE" w:rsidRDefault="00F1701B" w:rsidP="00F1701B">
      <w:pPr>
        <w:pStyle w:val="Caption"/>
        <w:rPr>
          <w:lang w:val="en-US"/>
        </w:rPr>
      </w:pPr>
      <w:bookmarkStart w:id="4"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2</w:t>
      </w:r>
      <w:r w:rsidRPr="008555CE">
        <w:rPr>
          <w:lang w:val="en-US"/>
        </w:rPr>
        <w:fldChar w:fldCharType="end"/>
      </w:r>
      <w:bookmarkEnd w:id="4"/>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5750AF" w:rsidRPr="00F43F69" w:rsidRDefault="005750AF"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2F5B4661" w:rsidR="00944A94" w:rsidRPr="008555CE" w:rsidRDefault="00F1701B" w:rsidP="00F1701B">
      <w:pPr>
        <w:pStyle w:val="Caption"/>
        <w:rPr>
          <w:lang w:val="en-US"/>
        </w:rPr>
      </w:pPr>
      <w:bookmarkStart w:id="5"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3</w:t>
      </w:r>
      <w:r w:rsidRPr="008555CE">
        <w:rPr>
          <w:lang w:val="en-US"/>
        </w:rPr>
        <w:fldChar w:fldCharType="end"/>
      </w:r>
      <w:bookmarkEnd w:id="5"/>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34A2D109"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C637BD" w:rsidRPr="008555CE">
        <w:rPr>
          <w:lang w:val="en-US"/>
        </w:rPr>
        <w:t xml:space="preserve">Figure </w:t>
      </w:r>
      <w:r w:rsidR="00C637BD">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088192C5" w:rsidR="006B7136" w:rsidRPr="008555CE" w:rsidRDefault="006B7136" w:rsidP="006B7136">
      <w:pPr>
        <w:pStyle w:val="Caption"/>
        <w:rPr>
          <w:lang w:val="en-US"/>
        </w:rPr>
      </w:pPr>
      <w:bookmarkStart w:id="6" w:name="_Ref74222247"/>
      <w:bookmarkStart w:id="7"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4</w:t>
      </w:r>
      <w:r w:rsidRPr="008555CE">
        <w:rPr>
          <w:lang w:val="en-US"/>
        </w:rPr>
        <w:fldChar w:fldCharType="end"/>
      </w:r>
      <w:bookmarkEnd w:id="6"/>
      <w:r w:rsidRPr="008555CE">
        <w:rPr>
          <w:lang w:val="en-US"/>
        </w:rPr>
        <w:t>: Collision with center concrete block.</w:t>
      </w:r>
      <w:bookmarkEnd w:id="7"/>
    </w:p>
    <w:p w14:paraId="11666C71" w14:textId="54C9E5E1"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C637BD" w:rsidRPr="008555CE">
        <w:rPr>
          <w:lang w:val="en-US"/>
        </w:rPr>
        <w:t xml:space="preserve">Figure </w:t>
      </w:r>
      <w:r w:rsidR="00C637BD">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0B555611" w:rsidR="00EB1F70" w:rsidRPr="008555CE" w:rsidRDefault="00EB1F70" w:rsidP="00EB1F70">
      <w:pPr>
        <w:pStyle w:val="Caption"/>
        <w:rPr>
          <w:lang w:val="en-US"/>
        </w:rPr>
      </w:pPr>
      <w:bookmarkStart w:id="8"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5</w:t>
      </w:r>
      <w:r w:rsidRPr="008555CE">
        <w:rPr>
          <w:lang w:val="en-US"/>
        </w:rPr>
        <w:fldChar w:fldCharType="end"/>
      </w:r>
      <w:bookmarkEnd w:id="8"/>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2EC999F"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C637BD">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1E051315"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C637BD" w:rsidRPr="008555CE">
        <w:rPr>
          <w:lang w:val="en-US"/>
        </w:rPr>
        <w:t>Appendix A Switch performance</w:t>
      </w:r>
      <w:r w:rsidRPr="008555CE">
        <w:rPr>
          <w:lang w:val="en-US"/>
        </w:rPr>
        <w:fldChar w:fldCharType="end"/>
      </w:r>
      <w:r w:rsidR="002141F7" w:rsidRPr="008555CE">
        <w:rPr>
          <w:lang w:val="en-US"/>
        </w:rPr>
        <w:t>.</w:t>
      </w:r>
    </w:p>
    <w:p w14:paraId="79EFBE91" w14:textId="4A366485"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C637BD">
        <w:rPr>
          <w:lang w:val="en-US"/>
        </w:rPr>
        <w:t>1.5</w:t>
      </w:r>
      <w:r w:rsidR="00784689" w:rsidRPr="008555CE">
        <w:rPr>
          <w:lang w:val="en-US"/>
        </w:rPr>
        <w:fldChar w:fldCharType="end"/>
      </w:r>
      <w:r w:rsidR="00EC6655" w:rsidRPr="008555CE">
        <w:rPr>
          <w:lang w:val="en-US"/>
        </w:rPr>
        <w:t>.</w:t>
      </w:r>
    </w:p>
    <w:p w14:paraId="5FCB0F20" w14:textId="5BA62539"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C637BD" w:rsidRPr="008555CE">
        <w:rPr>
          <w:lang w:val="en-US"/>
        </w:rPr>
        <w:t xml:space="preserve">Table </w:t>
      </w:r>
      <w:r w:rsidR="00C637BD">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7BD912F1" w:rsidR="008F0FE3" w:rsidRPr="008555CE" w:rsidRDefault="008F0FE3" w:rsidP="008F0FE3">
      <w:pPr>
        <w:pStyle w:val="Caption"/>
        <w:keepNext/>
        <w:rPr>
          <w:lang w:val="en-US"/>
        </w:rPr>
      </w:pPr>
      <w:bookmarkStart w:id="9"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1</w:t>
      </w:r>
      <w:r w:rsidRPr="008555CE">
        <w:rPr>
          <w:lang w:val="en-US"/>
        </w:rPr>
        <w:fldChar w:fldCharType="end"/>
      </w:r>
      <w:bookmarkEnd w:id="9"/>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6D3155D2" w:rsidR="00F43F69" w:rsidRPr="008555CE" w:rsidRDefault="0089694F" w:rsidP="0089694F">
      <w:pPr>
        <w:rPr>
          <w:lang w:val="en-US"/>
        </w:rPr>
      </w:pPr>
      <w:r w:rsidRPr="008555CE">
        <w:rPr>
          <w:lang w:val="en-US"/>
        </w:rPr>
        <w:t>No problem was encountered when running in 0.1 deg/s.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C637BD" w:rsidRPr="008555CE">
        <w:rPr>
          <w:lang w:val="en-US"/>
        </w:rPr>
        <w:t xml:space="preserve">Figure </w:t>
      </w:r>
      <w:r w:rsidR="00C637BD">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5750AF" w:rsidRPr="00F43F69" w:rsidRDefault="005750A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5750AF" w:rsidRPr="00F43F69" w:rsidRDefault="005750AF"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5750AF" w:rsidRPr="00F43F69" w:rsidRDefault="005750A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5750AF" w:rsidRPr="00F43F69" w:rsidRDefault="005750AF"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11415F4" w:rsidR="0089694F" w:rsidRPr="008555CE" w:rsidRDefault="00815E98" w:rsidP="00815E98">
      <w:pPr>
        <w:pStyle w:val="Caption"/>
        <w:rPr>
          <w:lang w:val="en-US"/>
        </w:rPr>
      </w:pPr>
      <w:bookmarkStart w:id="10"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6</w:t>
      </w:r>
      <w:r w:rsidRPr="008555CE">
        <w:rPr>
          <w:lang w:val="en-US"/>
        </w:rPr>
        <w:fldChar w:fldCharType="end"/>
      </w:r>
      <w:bookmarkEnd w:id="10"/>
      <w:r w:rsidRPr="008555CE">
        <w:rPr>
          <w:lang w:val="en-US"/>
        </w:rPr>
        <w:t>: High speed test over entire stroke (backward direction)</w:t>
      </w:r>
    </w:p>
    <w:p w14:paraId="4D928953" w14:textId="1387625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C637BD" w:rsidRPr="008555CE">
        <w:rPr>
          <w:lang w:val="en-US"/>
        </w:rPr>
        <w:t xml:space="preserve">Figure </w:t>
      </w:r>
      <w:r w:rsidR="00C637BD">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5750AF" w:rsidRPr="00F43F69" w:rsidRDefault="005750A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5750AF" w:rsidRPr="00F43F69" w:rsidRDefault="005750AF"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74B8841C" w:rsidR="00D75625" w:rsidRPr="008555CE" w:rsidRDefault="00D75625" w:rsidP="00D75625">
      <w:pPr>
        <w:pStyle w:val="Caption"/>
        <w:rPr>
          <w:lang w:val="en-US"/>
        </w:rPr>
      </w:pPr>
      <w:bookmarkStart w:id="11"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7</w:t>
      </w:r>
      <w:r w:rsidRPr="008555CE">
        <w:rPr>
          <w:lang w:val="en-US"/>
        </w:rPr>
        <w:fldChar w:fldCharType="end"/>
      </w:r>
      <w:bookmarkEnd w:id="11"/>
      <w:r w:rsidRPr="008555CE">
        <w:rPr>
          <w:lang w:val="en-US"/>
        </w:rPr>
        <w:t>: Encoder error vs tank angle (without backlash)</w:t>
      </w:r>
    </w:p>
    <w:p w14:paraId="2BF21987" w14:textId="21F8AF1F"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C637BD" w:rsidRPr="008555CE">
        <w:rPr>
          <w:lang w:val="en-US"/>
        </w:rPr>
        <w:t xml:space="preserve">Figure </w:t>
      </w:r>
      <w:r w:rsidR="00C637BD">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2A059639" w:rsidR="007C3ADE" w:rsidRPr="008555CE" w:rsidRDefault="007C3ADE" w:rsidP="007C3ADE">
      <w:pPr>
        <w:pStyle w:val="Caption"/>
        <w:rPr>
          <w:lang w:val="en-US"/>
        </w:rPr>
      </w:pPr>
      <w:bookmarkStart w:id="12"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8</w:t>
      </w:r>
      <w:r w:rsidRPr="008555CE">
        <w:rPr>
          <w:lang w:val="en-US"/>
        </w:rPr>
        <w:fldChar w:fldCharType="end"/>
      </w:r>
      <w:bookmarkEnd w:id="12"/>
      <w:r w:rsidRPr="008555CE">
        <w:rPr>
          <w:lang w:val="en-US"/>
        </w:rPr>
        <w:t>: Encoder error vs tank angle</w:t>
      </w:r>
      <w:r w:rsidR="008538F8" w:rsidRPr="008555CE">
        <w:rPr>
          <w:lang w:val="en-US"/>
        </w:rPr>
        <w:t>, zoom</w:t>
      </w:r>
      <w:r w:rsidRPr="008555CE">
        <w:rPr>
          <w:lang w:val="en-US"/>
        </w:rPr>
        <w:t xml:space="preserve"> 10..20 deg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3" w:name="_Ref74242650"/>
      <w:r w:rsidRPr="008555CE">
        <w:rPr>
          <w:lang w:val="en-US"/>
        </w:rPr>
        <w:lastRenderedPageBreak/>
        <w:t>Accuracy</w:t>
      </w:r>
      <w:bookmarkEnd w:id="13"/>
    </w:p>
    <w:p w14:paraId="31C1DA04" w14:textId="04D40726"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C637BD" w:rsidRPr="008555CE">
        <w:rPr>
          <w:lang w:val="en-US"/>
        </w:rPr>
        <w:t xml:space="preserve">Table </w:t>
      </w:r>
      <w:r w:rsidR="00C637BD">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59B0DAA4" w:rsidR="006C42FD" w:rsidRPr="008555CE" w:rsidRDefault="006C42FD" w:rsidP="006C42FD">
      <w:pPr>
        <w:pStyle w:val="Caption"/>
        <w:keepNext/>
        <w:rPr>
          <w:lang w:val="en-US"/>
        </w:rPr>
      </w:pPr>
      <w:bookmarkStart w:id="14"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2</w:t>
      </w:r>
      <w:r w:rsidRPr="008555CE">
        <w:rPr>
          <w:lang w:val="en-US"/>
        </w:rPr>
        <w:fldChar w:fldCharType="end"/>
      </w:r>
      <w:bookmarkEnd w:id="14"/>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[deg]</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[deg]</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10DE57AE"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C637BD" w:rsidRPr="008555CE">
        <w:rPr>
          <w:lang w:val="en-US"/>
        </w:rPr>
        <w:t xml:space="preserve">Table </w:t>
      </w:r>
      <w:r w:rsidR="00C637BD">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5BD3D725" w:rsidR="00EF335A" w:rsidRPr="008555CE" w:rsidRDefault="00EF335A" w:rsidP="00EF335A">
      <w:pPr>
        <w:pStyle w:val="Caption"/>
        <w:keepNext/>
        <w:rPr>
          <w:lang w:val="en-US"/>
        </w:rPr>
      </w:pPr>
      <w:bookmarkStart w:id="15"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3</w:t>
      </w:r>
      <w:r w:rsidRPr="008555CE">
        <w:rPr>
          <w:lang w:val="en-US"/>
        </w:rPr>
        <w:fldChar w:fldCharType="end"/>
      </w:r>
      <w:bookmarkEnd w:id="15"/>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[deg]</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[deg]</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09FEF0DD"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C637BD" w:rsidRPr="008555CE">
        <w:rPr>
          <w:lang w:val="en-US"/>
        </w:rPr>
        <w:t xml:space="preserve">Table </w:t>
      </w:r>
      <w:r w:rsidR="00C637BD">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C637BD" w:rsidRPr="008555CE">
        <w:rPr>
          <w:lang w:val="en-US"/>
        </w:rPr>
        <w:t xml:space="preserve">Table </w:t>
      </w:r>
      <w:r w:rsidR="00C637BD">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C637BD" w:rsidRPr="008555CE">
        <w:rPr>
          <w:lang w:val="en-US"/>
        </w:rPr>
        <w:t xml:space="preserve">Table </w:t>
      </w:r>
      <w:r w:rsidR="00C637BD">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7B6CCACB" w:rsidR="00D57D2C" w:rsidRPr="008555CE" w:rsidRDefault="00D57D2C" w:rsidP="00942286">
      <w:pPr>
        <w:pStyle w:val="Caption"/>
        <w:keepNext/>
        <w:rPr>
          <w:lang w:val="en-US"/>
        </w:rPr>
      </w:pPr>
      <w:bookmarkStart w:id="16"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4</w:t>
      </w:r>
      <w:r w:rsidRPr="008555CE">
        <w:rPr>
          <w:lang w:val="en-US"/>
        </w:rPr>
        <w:fldChar w:fldCharType="end"/>
      </w:r>
      <w:bookmarkEnd w:id="16"/>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[deg]</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28F1DB47" w:rsidR="00D57D2C" w:rsidRPr="008555CE" w:rsidRDefault="00D57D2C" w:rsidP="00D57D2C">
      <w:pPr>
        <w:pStyle w:val="Caption"/>
        <w:keepNext/>
        <w:rPr>
          <w:lang w:val="en-US"/>
        </w:rPr>
      </w:pPr>
      <w:bookmarkStart w:id="17"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5</w:t>
      </w:r>
      <w:r w:rsidRPr="008555CE">
        <w:rPr>
          <w:lang w:val="en-US"/>
        </w:rPr>
        <w:fldChar w:fldCharType="end"/>
      </w:r>
      <w:bookmarkEnd w:id="17"/>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[deg]</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600122EF"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C637BD"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8" w:name="_Ref74219713"/>
      <w:r w:rsidRPr="008555CE">
        <w:rPr>
          <w:lang w:val="en-US"/>
        </w:rPr>
        <w:t>Differences before and after collision</w:t>
      </w:r>
      <w:bookmarkEnd w:id="18"/>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453F25">
      <w:pPr>
        <w:pStyle w:val="ListParagraph"/>
        <w:numPr>
          <w:ilvl w:val="0"/>
          <w:numId w:val="48"/>
        </w:numPr>
        <w:rPr>
          <w:lang w:val="en-US"/>
        </w:rPr>
      </w:pPr>
      <w:r w:rsidRPr="008555CE">
        <w:rPr>
          <w:lang w:val="en-US"/>
        </w:rPr>
        <w:t>Backlash</w:t>
      </w:r>
    </w:p>
    <w:p w14:paraId="05B5CD98" w14:textId="26A041B9" w:rsidR="00453F25" w:rsidRPr="008555CE" w:rsidRDefault="00453F25" w:rsidP="00453F25">
      <w:pPr>
        <w:pStyle w:val="ListParagraph"/>
        <w:numPr>
          <w:ilvl w:val="0"/>
          <w:numId w:val="48"/>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453F25">
      <w:pPr>
        <w:pStyle w:val="ListParagraph"/>
        <w:numPr>
          <w:ilvl w:val="0"/>
          <w:numId w:val="48"/>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66E5D246" w:rsidR="00B23D89" w:rsidRPr="008555CE" w:rsidRDefault="00B23D89" w:rsidP="00B23D89">
      <w:pPr>
        <w:rPr>
          <w:lang w:val="en-US"/>
        </w:rPr>
      </w:pPr>
      <w:r w:rsidRPr="008555CE">
        <w:rPr>
          <w:lang w:val="en-US"/>
        </w:rPr>
        <w:t xml:space="preserve">From the data acquired during the high-speed tests also backlash in one direction can be checked. </w:t>
      </w:r>
      <w:r w:rsidR="0020779A" w:rsidRPr="008555CE">
        <w:rPr>
          <w:lang w:val="en-US"/>
        </w:rPr>
        <w:fldChar w:fldCharType="begin"/>
      </w:r>
      <w:r w:rsidR="0020779A" w:rsidRPr="008555CE">
        <w:rPr>
          <w:lang w:val="en-US"/>
        </w:rPr>
        <w:instrText xml:space="preserve"> REF _Ref74146136 \h </w:instrText>
      </w:r>
      <w:r w:rsidR="0020779A" w:rsidRPr="008555CE">
        <w:rPr>
          <w:lang w:val="en-US"/>
        </w:rPr>
      </w:r>
      <w:r w:rsidR="0020779A" w:rsidRPr="008555CE">
        <w:rPr>
          <w:lang w:val="en-US"/>
        </w:rPr>
        <w:fldChar w:fldCharType="separate"/>
      </w:r>
      <w:r w:rsidR="00C637BD" w:rsidRPr="008555CE">
        <w:rPr>
          <w:lang w:val="en-US"/>
        </w:rPr>
        <w:t xml:space="preserve">Figure </w:t>
      </w:r>
      <w:r w:rsidR="00C637BD">
        <w:rPr>
          <w:noProof/>
          <w:lang w:val="en-US"/>
        </w:rPr>
        <w:t>9</w:t>
      </w:r>
      <w:r w:rsidR="0020779A" w:rsidRPr="008555CE">
        <w:rPr>
          <w:lang w:val="en-US"/>
        </w:rPr>
        <w:fldChar w:fldCharType="end"/>
      </w:r>
      <w:r w:rsidR="00330ACC" w:rsidRPr="008555CE">
        <w:rPr>
          <w:lang w:val="en-US"/>
        </w:rPr>
        <w:t xml:space="preserve"> </w:t>
      </w:r>
      <w:r w:rsidRPr="008555CE">
        <w:rPr>
          <w:lang w:val="en-US"/>
        </w:rPr>
        <w:t>shows motor open loop counter and encoder position during the acceleration phase.</w:t>
      </w:r>
    </w:p>
    <w:p w14:paraId="1337EAA6" w14:textId="2EFCFFF9" w:rsidR="00B76CCD" w:rsidRPr="008555CE" w:rsidRDefault="00B76CCD" w:rsidP="00B23D89">
      <w:pPr>
        <w:rPr>
          <w:lang w:val="en-US"/>
        </w:rPr>
      </w:pPr>
    </w:p>
    <w:p w14:paraId="4A159BD3" w14:textId="209C39C6" w:rsidR="0020779A" w:rsidRPr="008555CE" w:rsidRDefault="00330ACC" w:rsidP="0020779A">
      <w:pPr>
        <w:keepNext/>
        <w:rPr>
          <w:lang w:val="en-US"/>
        </w:rPr>
      </w:pPr>
      <w:r w:rsidRPr="008555CE">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5750AF" w:rsidRPr="00F43F69" w:rsidRDefault="005750AF"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5750AF" w:rsidRPr="00F43F69" w:rsidRDefault="005750AF" w:rsidP="00330ACC">
                      <w:pPr>
                        <w:rPr>
                          <w:sz w:val="15"/>
                          <w:lang w:val="en-US"/>
                        </w:rPr>
                      </w:pPr>
                      <w:r w:rsidRPr="00F43F69">
                        <w:rPr>
                          <w:sz w:val="15"/>
                          <w:lang w:val="en-US"/>
                        </w:rPr>
                        <w:t>Time</w:t>
                      </w:r>
                    </w:p>
                  </w:txbxContent>
                </v:textbox>
              </v:shape>
            </w:pict>
          </mc:Fallback>
        </mc:AlternateContent>
      </w:r>
      <w:r w:rsidRPr="008555CE">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5750AF" w:rsidRPr="00F43F69" w:rsidRDefault="005750A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5750AF" w:rsidRPr="00F43F69" w:rsidRDefault="005750AF" w:rsidP="00330ACC">
                      <w:pPr>
                        <w:rPr>
                          <w:sz w:val="15"/>
                          <w:lang w:val="en-US"/>
                        </w:rPr>
                      </w:pPr>
                      <w:r>
                        <w:rPr>
                          <w:sz w:val="15"/>
                          <w:lang w:val="en-US"/>
                        </w:rPr>
                        <w:t>Tank angle</w:t>
                      </w:r>
                    </w:p>
                  </w:txbxContent>
                </v:textbox>
              </v:shape>
            </w:pict>
          </mc:Fallback>
        </mc:AlternateContent>
      </w:r>
      <w:r w:rsidRPr="008555CE">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8555CE">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9" cstate="hqprint">
                      <a:extLst>
                        <a:ext uri="{28A0092B-C50C-407E-A947-70E740481C1C}">
                          <a14:useLocalDpi xmlns:a14="http://schemas.microsoft.com/office/drawing/2010/main"/>
                        </a:ext>
                      </a:extLst>
                    </a:blip>
                    <a:stretch>
                      <a:fillRect/>
                    </a:stretch>
                  </pic:blipFill>
                  <pic:spPr>
                    <a:xfrm>
                      <a:off x="0" y="0"/>
                      <a:ext cx="4802548" cy="2453340"/>
                    </a:xfrm>
                    <a:prstGeom prst="rect">
                      <a:avLst/>
                    </a:prstGeom>
                  </pic:spPr>
                </pic:pic>
              </a:graphicData>
            </a:graphic>
          </wp:inline>
        </w:drawing>
      </w:r>
    </w:p>
    <w:p w14:paraId="22618038" w14:textId="5E64D6CA" w:rsidR="00AD39E7" w:rsidRPr="008555CE" w:rsidRDefault="0020779A" w:rsidP="0020779A">
      <w:pPr>
        <w:pStyle w:val="Caption"/>
        <w:rPr>
          <w:lang w:val="en-US"/>
        </w:rPr>
      </w:pPr>
      <w:bookmarkStart w:id="19" w:name="_Ref74146136"/>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9</w:t>
      </w:r>
      <w:r w:rsidRPr="008555CE">
        <w:rPr>
          <w:lang w:val="en-US"/>
        </w:rPr>
        <w:fldChar w:fldCharType="end"/>
      </w:r>
      <w:bookmarkEnd w:id="19"/>
      <w:r w:rsidRPr="008555CE">
        <w:rPr>
          <w:lang w:val="en-US"/>
        </w:rPr>
        <w:t>: Backlash after collision</w:t>
      </w:r>
    </w:p>
    <w:p w14:paraId="36032E89" w14:textId="74FB4624" w:rsidR="00AD39E7" w:rsidRPr="008555CE" w:rsidRDefault="00330ACC" w:rsidP="00AD39E7">
      <w:pPr>
        <w:rPr>
          <w:lang w:val="en-US"/>
        </w:rPr>
      </w:pPr>
      <w:r w:rsidRPr="008555CE">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8555CE" w:rsidRDefault="00330ACC" w:rsidP="00AD39E7">
      <w:pPr>
        <w:rPr>
          <w:lang w:val="en-US"/>
        </w:rPr>
      </w:pPr>
    </w:p>
    <w:p w14:paraId="00742986" w14:textId="58CDF2E5" w:rsidR="00B76CCD" w:rsidRPr="008555CE" w:rsidRDefault="00AD39E7" w:rsidP="00B23D89">
      <w:pPr>
        <w:rPr>
          <w:lang w:val="en-US"/>
        </w:rPr>
      </w:pPr>
      <w:r w:rsidRPr="008555CE">
        <w:rPr>
          <w:lang w:val="en-US"/>
        </w:rPr>
        <w:t>Note: Before the collision</w:t>
      </w:r>
      <w:r w:rsidR="001943F9" w:rsidRPr="008555CE">
        <w:rPr>
          <w:lang w:val="en-US"/>
        </w:rPr>
        <w:t>,</w:t>
      </w:r>
      <w:r w:rsidRPr="008555CE">
        <w:rPr>
          <w:lang w:val="en-US"/>
        </w:rPr>
        <w:t xml:space="preserve"> no data was recorded at this tank angle</w:t>
      </w:r>
      <w:r w:rsidR="001943F9" w:rsidRPr="008555CE">
        <w:rPr>
          <w:lang w:val="en-US"/>
        </w:rPr>
        <w:t xml:space="preserve">. </w:t>
      </w:r>
      <w:r w:rsidR="001A56D9" w:rsidRPr="008555CE">
        <w:rPr>
          <w:lang w:val="en-US"/>
        </w:rPr>
        <w:t>Therefore,</w:t>
      </w:r>
      <w:r w:rsidRPr="008555CE">
        <w:rPr>
          <w:lang w:val="en-US"/>
        </w:rPr>
        <w:t xml:space="preserve"> it’s hard to judge if the </w:t>
      </w:r>
      <w:r w:rsidR="00B76CCD" w:rsidRPr="008555CE">
        <w:rPr>
          <w:lang w:val="en-US"/>
        </w:rPr>
        <w:t>increase in back</w:t>
      </w:r>
      <w:r w:rsidRPr="008555CE">
        <w:rPr>
          <w:lang w:val="en-US"/>
        </w:rPr>
        <w:t>lash</w:t>
      </w:r>
      <w:r w:rsidR="00B76CCD" w:rsidRPr="008555CE">
        <w:rPr>
          <w:lang w:val="en-US"/>
        </w:rPr>
        <w:t xml:space="preserve"> is related to the collision.</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7D4523">
      <w:pPr>
        <w:pStyle w:val="ListParagraph"/>
        <w:numPr>
          <w:ilvl w:val="0"/>
          <w:numId w:val="20"/>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7D4523">
      <w:pPr>
        <w:pStyle w:val="ListParagraph"/>
        <w:numPr>
          <w:ilvl w:val="0"/>
          <w:numId w:val="20"/>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284E743D"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C637BD" w:rsidRPr="008555CE">
        <w:rPr>
          <w:lang w:val="en-US"/>
        </w:rPr>
        <w:t xml:space="preserve">Figure </w:t>
      </w:r>
      <w:r w:rsidR="00C637BD">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C637BD" w:rsidRPr="008555CE">
        <w:rPr>
          <w:lang w:val="en-US"/>
        </w:rPr>
        <w:t xml:space="preserve">Figure </w:t>
      </w:r>
      <w:r w:rsidR="00C637BD">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0"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284D947E" w:rsidR="006B47D5" w:rsidRPr="008555CE" w:rsidRDefault="005E26D7" w:rsidP="005E26D7">
      <w:pPr>
        <w:pStyle w:val="Caption"/>
        <w:rPr>
          <w:lang w:val="en-US"/>
        </w:rPr>
      </w:pPr>
      <w:bookmarkStart w:id="20"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10</w:t>
      </w:r>
      <w:r w:rsidRPr="008555CE">
        <w:rPr>
          <w:lang w:val="en-US"/>
        </w:rPr>
        <w:fldChar w:fldCharType="end"/>
      </w:r>
      <w:bookmarkEnd w:id="20"/>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1"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0F05D95E" w:rsidR="00E33DA5" w:rsidRPr="008555CE" w:rsidRDefault="005E26D7" w:rsidP="00E33DA5">
      <w:pPr>
        <w:pStyle w:val="Caption"/>
        <w:rPr>
          <w:lang w:val="en-US"/>
        </w:rPr>
      </w:pPr>
      <w:bookmarkStart w:id="21"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C637BD">
        <w:rPr>
          <w:noProof/>
          <w:lang w:val="en-US"/>
        </w:rPr>
        <w:t>11</w:t>
      </w:r>
      <w:r w:rsidRPr="008555CE">
        <w:rPr>
          <w:lang w:val="en-US"/>
        </w:rPr>
        <w:fldChar w:fldCharType="end"/>
      </w:r>
      <w:bookmarkEnd w:id="21"/>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5EF0EBB7"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C637BD" w:rsidRPr="008555CE">
        <w:rPr>
          <w:lang w:val="en-US"/>
        </w:rPr>
        <w:t xml:space="preserve">Table </w:t>
      </w:r>
      <w:r w:rsidR="00C637BD">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is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2" w:name="_Toc59116365"/>
      <w:bookmarkStart w:id="23" w:name="_Toc30500568"/>
    </w:p>
    <w:p w14:paraId="38894CCF" w14:textId="1313E99A" w:rsidR="0068238E" w:rsidRPr="008555CE" w:rsidRDefault="0068238E" w:rsidP="0068238E">
      <w:pPr>
        <w:pStyle w:val="Caption"/>
        <w:keepNext/>
        <w:rPr>
          <w:lang w:val="en-US"/>
        </w:rPr>
      </w:pPr>
      <w:bookmarkStart w:id="24"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6</w:t>
      </w:r>
      <w:r w:rsidRPr="008555CE">
        <w:rPr>
          <w:lang w:val="en-US"/>
        </w:rPr>
        <w:fldChar w:fldCharType="end"/>
      </w:r>
      <w:bookmarkEnd w:id="24"/>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6F3908DC"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C637BD" w:rsidRPr="008555CE">
        <w:rPr>
          <w:lang w:val="en-US"/>
        </w:rPr>
        <w:t xml:space="preserve">Table </w:t>
      </w:r>
      <w:r w:rsidR="00C637BD">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C637BD" w:rsidRPr="008555CE">
        <w:rPr>
          <w:lang w:val="en-US"/>
        </w:rPr>
        <w:t xml:space="preserve">Table </w:t>
      </w:r>
      <w:r w:rsidR="00C637BD">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5C031CE0" w:rsidR="00811D69" w:rsidRPr="008555CE" w:rsidRDefault="00811D69" w:rsidP="00811D69">
      <w:pPr>
        <w:pStyle w:val="Caption"/>
        <w:keepNext/>
        <w:rPr>
          <w:lang w:val="en-US"/>
        </w:rPr>
      </w:pPr>
      <w:bookmarkStart w:id="25"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7</w:t>
      </w:r>
      <w:r w:rsidRPr="008555CE">
        <w:rPr>
          <w:lang w:val="en-US"/>
        </w:rPr>
        <w:fldChar w:fldCharType="end"/>
      </w:r>
      <w:bookmarkEnd w:id="25"/>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[deg]</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[deg]</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51CD1488" w:rsidR="00073CC1" w:rsidRPr="008555CE" w:rsidRDefault="00073CC1" w:rsidP="00073CC1">
      <w:pPr>
        <w:pStyle w:val="Caption"/>
        <w:keepNext/>
        <w:rPr>
          <w:lang w:val="en-US"/>
        </w:rPr>
      </w:pPr>
      <w:bookmarkStart w:id="26"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8</w:t>
      </w:r>
      <w:r w:rsidRPr="008555CE">
        <w:rPr>
          <w:lang w:val="en-US"/>
        </w:rPr>
        <w:fldChar w:fldCharType="end"/>
      </w:r>
      <w:bookmarkEnd w:id="26"/>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0B413370"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[deg]</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deg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2"/>
    </w:p>
    <w:p w14:paraId="64B03FB8" w14:textId="33EF086E" w:rsidR="00972425" w:rsidRDefault="00972425">
      <w:pPr>
        <w:rPr>
          <w:lang w:val="en-US"/>
        </w:rPr>
      </w:pPr>
    </w:p>
    <w:p w14:paraId="18A7286D" w14:textId="228ED2A1"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C637BD" w:rsidRPr="008555CE">
        <w:rPr>
          <w:lang w:val="en-US"/>
        </w:rPr>
        <w:t xml:space="preserve">Table </w:t>
      </w:r>
      <w:r w:rsidR="00C637BD">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C637BD" w:rsidRPr="008555CE">
        <w:rPr>
          <w:lang w:val="en-US"/>
        </w:rPr>
        <w:t xml:space="preserve">Table </w:t>
      </w:r>
      <w:r w:rsidR="00C637BD">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C637BD" w:rsidRPr="008555CE">
        <w:rPr>
          <w:lang w:val="en-US"/>
        </w:rPr>
        <w:t xml:space="preserve">Table </w:t>
      </w:r>
      <w:r w:rsidR="00C637BD">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025F8B3E" w:rsidR="003B6223" w:rsidRPr="008555CE" w:rsidRDefault="003B6223" w:rsidP="003B6223">
      <w:pPr>
        <w:pStyle w:val="Caption"/>
        <w:keepNext/>
        <w:rPr>
          <w:lang w:val="en-US"/>
        </w:rPr>
      </w:pPr>
      <w:bookmarkStart w:id="27"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10</w:t>
      </w:r>
      <w:r w:rsidRPr="008555CE">
        <w:rPr>
          <w:lang w:val="en-US"/>
        </w:rPr>
        <w:fldChar w:fldCharType="end"/>
      </w:r>
      <w:bookmarkEnd w:id="27"/>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C637BD"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481924BA" w:rsidR="003B6223" w:rsidRPr="008555CE" w:rsidRDefault="003B6223" w:rsidP="003B6223">
      <w:pPr>
        <w:pStyle w:val="Caption"/>
        <w:keepNext/>
        <w:rPr>
          <w:lang w:val="en-US"/>
        </w:rPr>
      </w:pPr>
      <w:bookmarkStart w:id="28"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11</w:t>
      </w:r>
      <w:r w:rsidRPr="008555CE">
        <w:rPr>
          <w:lang w:val="en-US"/>
        </w:rPr>
        <w:fldChar w:fldCharType="end"/>
      </w:r>
      <w:bookmarkEnd w:id="28"/>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deg</w:t>
            </w:r>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hardstop)</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[deg]</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[deg]</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[deg]</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[deg]</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[deg]</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[deg]</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[deg]</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[deg]</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[deg]</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[deg]</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C637BD"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 [deg]</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C637BD"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E955808" w:rsidR="007209DE" w:rsidRPr="008555CE" w:rsidRDefault="007209DE" w:rsidP="007209DE">
      <w:pPr>
        <w:pStyle w:val="Caption"/>
        <w:keepNext/>
        <w:rPr>
          <w:lang w:val="en-US"/>
        </w:rPr>
      </w:pPr>
      <w:bookmarkStart w:id="29"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C637BD">
        <w:rPr>
          <w:noProof/>
          <w:lang w:val="en-US"/>
        </w:rPr>
        <w:t>12</w:t>
      </w:r>
      <w:r w:rsidRPr="008555CE">
        <w:rPr>
          <w:lang w:val="en-US"/>
        </w:rPr>
        <w:fldChar w:fldCharType="end"/>
      </w:r>
      <w:bookmarkEnd w:id="29"/>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1CDE3C6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0,02</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33F3F1A8"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Based on high speed test at 45 deg. Need more data to conclude</w:t>
            </w:r>
            <w:r w:rsidR="00A933DC">
              <w:rPr>
                <w:rFonts w:ascii="Calibri" w:hAnsi="Calibri" w:cs="Calibri"/>
                <w:color w:val="000000"/>
                <w:sz w:val="18"/>
                <w:szCs w:val="18"/>
                <w:lang w:val="en-US"/>
              </w:rPr>
              <w:t xml:space="preserve">, </w:t>
            </w:r>
            <w:r w:rsidR="00A933DC" w:rsidRPr="008555CE">
              <w:rPr>
                <w:rFonts w:ascii="Calibri" w:hAnsi="Calibri" w:cs="Calibri"/>
                <w:color w:val="000000"/>
                <w:sz w:val="18"/>
                <w:szCs w:val="18"/>
                <w:lang w:val="en-US"/>
              </w:rPr>
              <w:t xml:space="preserve">see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C637BD">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4E4F2F95"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C637BD">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C637BD"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1C884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Even better than before collision but 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sidR="00C637BD">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7858B10B" w:rsidR="003366E9"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 However, b</w:t>
      </w:r>
      <w:r w:rsidR="009C7D45">
        <w:rPr>
          <w:lang w:val="en-US"/>
        </w:rPr>
        <w:t>ased on the above analysis it would be</w:t>
      </w:r>
      <w:r w:rsidR="003366E9">
        <w:rPr>
          <w:lang w:val="en-US"/>
        </w:rPr>
        <w:t xml:space="preserve"> good to make a few further tests to at least verify some of the parameters</w:t>
      </w:r>
      <w:r>
        <w:rPr>
          <w:lang w:val="en-US"/>
        </w:rPr>
        <w:t xml:space="preserve"> again after </w:t>
      </w:r>
      <w:r w:rsidR="0006116B">
        <w:rPr>
          <w:lang w:val="en-US"/>
        </w:rPr>
        <w:t>collision</w:t>
      </w:r>
      <w:r w:rsidR="003366E9">
        <w:rPr>
          <w:lang w:val="en-US"/>
        </w:rPr>
        <w:t xml:space="preserve">. One alternative would be to use the Posital encoder as a reference </w:t>
      </w:r>
      <w:r>
        <w:rPr>
          <w:lang w:val="en-US"/>
        </w:rPr>
        <w:t xml:space="preserve">instead of the Laser tracker </w:t>
      </w:r>
      <w:r w:rsidR="003366E9">
        <w:rPr>
          <w:lang w:val="en-US"/>
        </w:rPr>
        <w:t>since it has shown to correspond well to the laser tracker both before and after the collision.</w:t>
      </w:r>
      <w:r w:rsidR="008924EF">
        <w:rPr>
          <w:lang w:val="en-US"/>
        </w:rPr>
        <w:t xml:space="preserve"> Using the Posital encoder as reference system would allow a simpler test setup and faster tests.</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0" w:name="_Toc59116366"/>
      <w:r w:rsidRPr="008555CE">
        <w:rPr>
          <w:lang w:val="en-US"/>
        </w:rPr>
        <w:lastRenderedPageBreak/>
        <w:t>references</w:t>
      </w:r>
      <w:bookmarkEnd w:id="23"/>
      <w:bookmarkEnd w:id="30"/>
    </w:p>
    <w:p w14:paraId="1776DAE6" w14:textId="77777777" w:rsidR="00437CCA" w:rsidRPr="008555CE" w:rsidRDefault="00437CCA" w:rsidP="00437CCA">
      <w:pPr>
        <w:pStyle w:val="ListParagraph"/>
        <w:numPr>
          <w:ilvl w:val="0"/>
          <w:numId w:val="2"/>
        </w:numPr>
        <w:rPr>
          <w:lang w:val="en-US"/>
        </w:rPr>
      </w:pPr>
      <w:bookmarkStart w:id="31" w:name="_Ref58931755"/>
      <w:bookmarkStart w:id="32" w:name="_Ref291509025"/>
      <w:r w:rsidRPr="008555CE">
        <w:rPr>
          <w:lang w:val="en-US"/>
        </w:rPr>
        <w:t xml:space="preserve">EtherCAT organization, </w:t>
      </w:r>
      <w:hyperlink r:id="rId22" w:history="1">
        <w:r w:rsidRPr="008555CE">
          <w:rPr>
            <w:rStyle w:val="Hyperlink"/>
            <w:rFonts w:ascii="Times New Roman" w:hAnsi="Times New Roman"/>
            <w:sz w:val="24"/>
            <w:lang w:val="en-US"/>
          </w:rPr>
          <w:t>https://www.ethercat.org</w:t>
        </w:r>
      </w:hyperlink>
      <w:bookmarkEnd w:id="31"/>
    </w:p>
    <w:p w14:paraId="45B8729C" w14:textId="77777777" w:rsidR="00C06A3F" w:rsidRPr="008555CE" w:rsidRDefault="00437CCA" w:rsidP="00437CCA">
      <w:pPr>
        <w:pStyle w:val="ListParagraph"/>
        <w:numPr>
          <w:ilvl w:val="0"/>
          <w:numId w:val="2"/>
        </w:numPr>
        <w:rPr>
          <w:lang w:val="en-US"/>
        </w:rPr>
      </w:pPr>
      <w:r w:rsidRPr="008555CE">
        <w:rPr>
          <w:lang w:val="en-US"/>
        </w:rPr>
        <w:t>e</w:t>
      </w:r>
      <w:r w:rsidR="00BA6710" w:rsidRPr="008555CE">
        <w:rPr>
          <w:lang w:val="en-US"/>
        </w:rPr>
        <w:t>cmc</w:t>
      </w:r>
      <w:r w:rsidRPr="008555CE">
        <w:rPr>
          <w:lang w:val="en-US"/>
        </w:rPr>
        <w:t>,</w:t>
      </w:r>
      <w:r w:rsidR="00383154" w:rsidRPr="008555CE">
        <w:rPr>
          <w:lang w:val="en-US"/>
        </w:rPr>
        <w:t xml:space="preserve"> open source motion control,</w:t>
      </w:r>
      <w:r w:rsidRPr="008555CE">
        <w:rPr>
          <w:lang w:val="en-US"/>
        </w:rPr>
        <w:t xml:space="preserve"> </w:t>
      </w:r>
      <w:bookmarkStart w:id="3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3"/>
      <w:r w:rsidRPr="008555CE">
        <w:rPr>
          <w:lang w:val="en-US"/>
        </w:rPr>
        <w:fldChar w:fldCharType="end"/>
      </w:r>
      <w:bookmarkEnd w:id="3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4" w:name="_Toc30500569"/>
      <w:r w:rsidRPr="008555CE">
        <w:rPr>
          <w:lang w:val="en-US"/>
        </w:rPr>
        <w:t>Document Revision history</w:t>
      </w:r>
      <w:bookmarkEnd w:id="3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5" w:name="_Ref74241748"/>
      <w:bookmarkStart w:id="36"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5"/>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Anticollision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7"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6"/>
      <w:bookmarkEnd w:id="37"/>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617875C9" w:rsidR="00CD61CF" w:rsidRPr="008555CE" w:rsidRDefault="00737EC1" w:rsidP="001A2DB4">
      <w:pPr>
        <w:rPr>
          <w:rFonts w:ascii="Segoe UI Historic" w:eastAsiaTheme="majorEastAsia" w:hAnsi="Segoe UI Historic" w:cs="Times New Roman (Headings CS)"/>
          <w:b/>
          <w:bCs/>
          <w:caps/>
          <w:color w:val="000000" w:themeColor="text1"/>
          <w:sz w:val="26"/>
          <w:szCs w:val="28"/>
          <w:lang w:val="en-US"/>
        </w:rPr>
      </w:pPr>
      <w:r w:rsidRPr="008555CE">
        <w:rPr>
          <w:sz w:val="21"/>
          <w:lang w:val="en-US"/>
        </w:rPr>
        <w:t xml:space="preserve"> </w:t>
      </w:r>
      <w:r w:rsidR="001E4DA2" w:rsidRPr="008555CE">
        <w:rPr>
          <w:lang w:val="en-US"/>
        </w:rPr>
        <w:br w:type="page"/>
      </w:r>
    </w:p>
    <w:sectPr w:rsidR="00CD61CF" w:rsidRPr="008555CE" w:rsidSect="00790989">
      <w:headerReference w:type="even" r:id="rId23"/>
      <w:headerReference w:type="default" r:id="rId24"/>
      <w:footerReference w:type="even" r:id="rId25"/>
      <w:footerReference w:type="default" r:id="rId26"/>
      <w:headerReference w:type="first" r:id="rId27"/>
      <w:footerReference w:type="first" r:id="rId28"/>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5F02F" w14:textId="77777777" w:rsidR="00F21CB5" w:rsidRDefault="00F21CB5" w:rsidP="00D84B5E">
      <w:r>
        <w:separator/>
      </w:r>
    </w:p>
  </w:endnote>
  <w:endnote w:type="continuationSeparator" w:id="0">
    <w:p w14:paraId="40C31510" w14:textId="77777777" w:rsidR="00F21CB5" w:rsidRDefault="00F21CB5"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C637BD" w:rsidRDefault="00C63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5750AF" w:rsidRPr="00A114BB" w:rsidRDefault="005750A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5750AF" w:rsidRDefault="005750AF"/>
  <w:p w14:paraId="31E2BD91" w14:textId="77777777" w:rsidR="005750AF" w:rsidRDefault="005750AF"/>
  <w:p w14:paraId="628F3379" w14:textId="77777777" w:rsidR="005750AF" w:rsidRDefault="005750AF"/>
  <w:p w14:paraId="2AB693F5" w14:textId="77777777" w:rsidR="005750AF" w:rsidRDefault="005750AF"/>
  <w:p w14:paraId="3956E02B" w14:textId="77777777" w:rsidR="005750AF" w:rsidRDefault="005750AF"/>
  <w:p w14:paraId="54E29402" w14:textId="77777777" w:rsidR="005750AF" w:rsidRDefault="005750A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6E7781E2" w:rsidR="005750AF" w:rsidRPr="00A114BB" w:rsidRDefault="005750A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sidR="00C637BD">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sidR="00C637BD">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sidR="00C637BD">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sidR="00C637BD">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5750AF" w:rsidRPr="001F1C18" w:rsidRDefault="005750A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92BF3" w14:textId="77777777" w:rsidR="00F21CB5" w:rsidRDefault="00F21CB5" w:rsidP="00D84B5E">
      <w:r>
        <w:separator/>
      </w:r>
    </w:p>
  </w:footnote>
  <w:footnote w:type="continuationSeparator" w:id="0">
    <w:p w14:paraId="0BE2383B" w14:textId="77777777" w:rsidR="00F21CB5" w:rsidRDefault="00F21CB5"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5750AF" w:rsidRDefault="00F21CB5">
    <w:pPr>
      <w:pStyle w:val="Header"/>
    </w:pPr>
    <w:r>
      <w:rPr>
        <w:noProof/>
      </w:rPr>
      <w:pict w14:anchorId="55D88E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sdt>
      <w:sdtPr>
        <w:id w:val="281778772"/>
        <w:temporary/>
        <w:showingPlcHdr/>
      </w:sdtPr>
      <w:sdtEndPr/>
      <w:sdtContent>
        <w:r w:rsidR="005750AF">
          <w:t>[Type text]</w:t>
        </w:r>
      </w:sdtContent>
    </w:sdt>
    <w:r w:rsidR="005750AF">
      <w:ptab w:relativeTo="margin" w:alignment="center" w:leader="none"/>
    </w:r>
    <w:sdt>
      <w:sdtPr>
        <w:id w:val="-247424033"/>
        <w:temporary/>
        <w:showingPlcHdr/>
      </w:sdtPr>
      <w:sdtEndPr/>
      <w:sdtContent>
        <w:r w:rsidR="005750AF">
          <w:t>[Type text]</w:t>
        </w:r>
      </w:sdtContent>
    </w:sdt>
    <w:r w:rsidR="005750AF">
      <w:ptab w:relativeTo="margin" w:alignment="right" w:leader="none"/>
    </w:r>
    <w:sdt>
      <w:sdtPr>
        <w:id w:val="651568375"/>
        <w:temporary/>
        <w:showingPlcHdr/>
      </w:sdtPr>
      <w:sdtEndPr/>
      <w:sdtContent>
        <w:r w:rsidR="005750AF">
          <w:t>[Type text]</w:t>
        </w:r>
      </w:sdtContent>
    </w:sdt>
  </w:p>
  <w:p w14:paraId="55EE0AC5" w14:textId="77777777" w:rsidR="005750AF" w:rsidRDefault="005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5750AF" w:rsidRPr="00A114BB" w14:paraId="24EB5E73" w14:textId="77777777" w:rsidTr="00035015">
      <w:trPr>
        <w:trHeight w:val="196"/>
      </w:trPr>
      <w:tc>
        <w:tcPr>
          <w:tcW w:w="736" w:type="pct"/>
        </w:tcPr>
        <w:p w14:paraId="72D3B70F" w14:textId="77777777" w:rsidR="005750AF" w:rsidRPr="00A114BB" w:rsidRDefault="005750AF" w:rsidP="00590145">
          <w:pPr>
            <w:pStyle w:val="Header"/>
            <w:rPr>
              <w:rFonts w:cs="Segoe UI Historic"/>
            </w:rPr>
          </w:pPr>
          <w:r w:rsidRPr="00A114BB">
            <w:rPr>
              <w:rFonts w:cs="Segoe UI Historic"/>
            </w:rPr>
            <w:t>Document Type</w:t>
          </w:r>
        </w:p>
      </w:tc>
      <w:tc>
        <w:tcPr>
          <w:tcW w:w="2398" w:type="pct"/>
        </w:tcPr>
        <w:p w14:paraId="3F229F27" w14:textId="39488BDA" w:rsidR="005750AF" w:rsidRPr="00A114BB" w:rsidRDefault="005750A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sidR="00C637BD">
            <w:rPr>
              <w:rFonts w:cs="Segoe UI Historic"/>
            </w:rPr>
            <w:t>Document Template</w:t>
          </w:r>
          <w:r w:rsidRPr="00A114BB">
            <w:rPr>
              <w:rFonts w:cs="Segoe UI Historic"/>
            </w:rPr>
            <w:fldChar w:fldCharType="end"/>
          </w:r>
        </w:p>
      </w:tc>
      <w:tc>
        <w:tcPr>
          <w:tcW w:w="982" w:type="pct"/>
        </w:tcPr>
        <w:p w14:paraId="2E4079CE" w14:textId="77777777" w:rsidR="005750AF" w:rsidRPr="00A114BB" w:rsidRDefault="005750AF" w:rsidP="00CA35E0">
          <w:pPr>
            <w:pStyle w:val="Header"/>
            <w:rPr>
              <w:rFonts w:cs="Segoe UI Historic"/>
            </w:rPr>
          </w:pPr>
          <w:r w:rsidRPr="00A114BB">
            <w:rPr>
              <w:rFonts w:cs="Segoe UI Historic"/>
            </w:rPr>
            <w:t xml:space="preserve">Date </w:t>
          </w:r>
        </w:p>
      </w:tc>
      <w:tc>
        <w:tcPr>
          <w:tcW w:w="884" w:type="pct"/>
        </w:tcPr>
        <w:p w14:paraId="7A8D971E" w14:textId="793D26B3"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sidR="00C637BD">
            <w:rPr>
              <w:rFonts w:cs="Segoe UI Historic"/>
            </w:rPr>
            <w:t>Feb 20, 2020</w:t>
          </w:r>
          <w:r w:rsidRPr="00A114BB">
            <w:rPr>
              <w:rFonts w:cs="Segoe UI Historic"/>
            </w:rPr>
            <w:fldChar w:fldCharType="end"/>
          </w:r>
        </w:p>
      </w:tc>
    </w:tr>
    <w:tr w:rsidR="005750AF" w:rsidRPr="00A114BB" w14:paraId="26E17705" w14:textId="77777777" w:rsidTr="00035015">
      <w:trPr>
        <w:trHeight w:val="196"/>
      </w:trPr>
      <w:tc>
        <w:tcPr>
          <w:tcW w:w="736" w:type="pct"/>
        </w:tcPr>
        <w:p w14:paraId="749321B0" w14:textId="77777777" w:rsidR="005750AF" w:rsidRPr="00A114BB" w:rsidRDefault="005750AF" w:rsidP="00F13777">
          <w:pPr>
            <w:pStyle w:val="Header"/>
            <w:rPr>
              <w:rFonts w:cs="Segoe UI Historic"/>
            </w:rPr>
          </w:pPr>
          <w:r w:rsidRPr="00A114BB">
            <w:rPr>
              <w:rFonts w:cs="Segoe UI Historic"/>
            </w:rPr>
            <w:t>Document Number</w:t>
          </w:r>
        </w:p>
      </w:tc>
      <w:tc>
        <w:tcPr>
          <w:tcW w:w="2398" w:type="pct"/>
        </w:tcPr>
        <w:p w14:paraId="4B805AD1" w14:textId="0EAE8BB0"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sidR="00C637BD">
            <w:rPr>
              <w:rFonts w:cs="Segoe UI Historic"/>
            </w:rPr>
            <w:t>ESS-0060903</w:t>
          </w:r>
          <w:r w:rsidRPr="00A114BB">
            <w:rPr>
              <w:rFonts w:cs="Segoe UI Historic"/>
            </w:rPr>
            <w:fldChar w:fldCharType="end"/>
          </w:r>
        </w:p>
      </w:tc>
      <w:tc>
        <w:tcPr>
          <w:tcW w:w="982" w:type="pct"/>
        </w:tcPr>
        <w:p w14:paraId="1628E3C3" w14:textId="77777777" w:rsidR="005750AF" w:rsidRPr="00A114BB" w:rsidRDefault="005750AF" w:rsidP="00CA35E0">
          <w:pPr>
            <w:pStyle w:val="Header"/>
            <w:rPr>
              <w:rFonts w:cs="Segoe UI Historic"/>
            </w:rPr>
          </w:pPr>
          <w:r w:rsidRPr="00A114BB">
            <w:rPr>
              <w:rFonts w:cs="Segoe UI Historic"/>
            </w:rPr>
            <w:t xml:space="preserve">State </w:t>
          </w:r>
        </w:p>
      </w:tc>
      <w:tc>
        <w:tcPr>
          <w:tcW w:w="884" w:type="pct"/>
        </w:tcPr>
        <w:p w14:paraId="39B66F88" w14:textId="5FA508D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sidR="00C637BD">
            <w:rPr>
              <w:rFonts w:cs="Segoe UI Historic"/>
            </w:rPr>
            <w:t>Released</w:t>
          </w:r>
          <w:r w:rsidRPr="00A114BB">
            <w:rPr>
              <w:rFonts w:cs="Segoe UI Historic"/>
            </w:rPr>
            <w:fldChar w:fldCharType="end"/>
          </w:r>
        </w:p>
      </w:tc>
    </w:tr>
    <w:tr w:rsidR="005750AF" w:rsidRPr="00A114BB" w14:paraId="029FE457" w14:textId="77777777" w:rsidTr="00035015">
      <w:trPr>
        <w:trHeight w:val="196"/>
      </w:trPr>
      <w:tc>
        <w:tcPr>
          <w:tcW w:w="736" w:type="pct"/>
        </w:tcPr>
        <w:p w14:paraId="329FC0A7" w14:textId="77777777" w:rsidR="005750AF" w:rsidRPr="00A114BB" w:rsidRDefault="005750AF" w:rsidP="00F13777">
          <w:pPr>
            <w:pStyle w:val="Header"/>
            <w:rPr>
              <w:rFonts w:cs="Segoe UI Historic"/>
            </w:rPr>
          </w:pPr>
          <w:r w:rsidRPr="00A114BB">
            <w:rPr>
              <w:rFonts w:cs="Segoe UI Historic"/>
            </w:rPr>
            <w:t>Revision</w:t>
          </w:r>
        </w:p>
      </w:tc>
      <w:tc>
        <w:tcPr>
          <w:tcW w:w="2398" w:type="pct"/>
        </w:tcPr>
        <w:p w14:paraId="35AE853C" w14:textId="6FBB78B3"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sidR="00C637BD">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5750AF" w:rsidRPr="00A114BB" w:rsidRDefault="005750AF" w:rsidP="00CA35E0">
          <w:pPr>
            <w:pStyle w:val="Header"/>
            <w:rPr>
              <w:rFonts w:cs="Segoe UI Historic"/>
            </w:rPr>
          </w:pPr>
          <w:r w:rsidRPr="00A114BB">
            <w:rPr>
              <w:rFonts w:cs="Segoe UI Historic"/>
            </w:rPr>
            <w:t xml:space="preserve">Confidentiality Level </w:t>
          </w:r>
        </w:p>
      </w:tc>
      <w:tc>
        <w:tcPr>
          <w:tcW w:w="884" w:type="pct"/>
        </w:tcPr>
        <w:p w14:paraId="674FFCBE" w14:textId="7EAAFACF"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C637BD">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C637BD">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sidR="00C637BD">
            <w:rPr>
              <w:rFonts w:cs="Segoe UI Historic"/>
              <w:noProof/>
            </w:rPr>
            <w:t>Internal</w:t>
          </w:r>
          <w:r w:rsidRPr="00A114BB">
            <w:rPr>
              <w:rFonts w:cs="Segoe UI Historic"/>
            </w:rPr>
            <w:fldChar w:fldCharType="end"/>
          </w:r>
        </w:p>
      </w:tc>
    </w:tr>
  </w:tbl>
  <w:p w14:paraId="4B078385" w14:textId="6A068E7D" w:rsidR="005750AF" w:rsidRDefault="00F21CB5" w:rsidP="0020113A">
    <w:r>
      <w:rPr>
        <w:noProof/>
      </w:rPr>
      <w:pict w14:anchorId="189539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p>
  <w:p w14:paraId="7A4D5BB5" w14:textId="77777777" w:rsidR="005750AF" w:rsidRDefault="005750AF" w:rsidP="0020113A"/>
  <w:p w14:paraId="04C43029" w14:textId="77777777" w:rsidR="005750AF" w:rsidRDefault="005750AF"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5750AF" w:rsidRPr="00B414C7" w14:paraId="644B8B87" w14:textId="77777777" w:rsidTr="006A7E65">
      <w:trPr>
        <w:trHeight w:val="196"/>
      </w:trPr>
      <w:tc>
        <w:tcPr>
          <w:tcW w:w="5670" w:type="dxa"/>
          <w:vMerge w:val="restart"/>
        </w:tcPr>
        <w:p w14:paraId="3B55D2BF" w14:textId="77777777" w:rsidR="005750AF" w:rsidRPr="00B414C7" w:rsidRDefault="005750AF"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5750AF" w:rsidRPr="00A114BB" w:rsidRDefault="005750AF" w:rsidP="00F13777">
          <w:pPr>
            <w:pStyle w:val="Header"/>
            <w:rPr>
              <w:rFonts w:cs="Times New Roman (Body CS)"/>
              <w:szCs w:val="16"/>
            </w:rPr>
          </w:pPr>
          <w:r w:rsidRPr="00A114BB">
            <w:rPr>
              <w:rFonts w:cs="Times New Roman (Body CS)"/>
              <w:szCs w:val="16"/>
            </w:rPr>
            <w:t>Document Type</w:t>
          </w:r>
        </w:p>
      </w:tc>
      <w:tc>
        <w:tcPr>
          <w:tcW w:w="2410" w:type="dxa"/>
        </w:tcPr>
        <w:p w14:paraId="3F77718A" w14:textId="35D99110"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sidR="00C637BD">
            <w:rPr>
              <w:rFonts w:cs="Times New Roman (Body CS)"/>
              <w:szCs w:val="16"/>
            </w:rPr>
            <w:t>Document Template</w:t>
          </w:r>
          <w:r w:rsidRPr="00A114BB">
            <w:rPr>
              <w:rFonts w:cs="Times New Roman (Body CS)"/>
              <w:szCs w:val="16"/>
            </w:rPr>
            <w:fldChar w:fldCharType="end"/>
          </w:r>
        </w:p>
      </w:tc>
    </w:tr>
    <w:tr w:rsidR="005750AF" w:rsidRPr="00B414C7" w14:paraId="1B6F1C7E" w14:textId="77777777" w:rsidTr="006A7E65">
      <w:trPr>
        <w:trHeight w:val="196"/>
      </w:trPr>
      <w:tc>
        <w:tcPr>
          <w:tcW w:w="5670" w:type="dxa"/>
          <w:vMerge/>
        </w:tcPr>
        <w:p w14:paraId="4134B66D" w14:textId="77777777" w:rsidR="005750AF" w:rsidRPr="00B414C7" w:rsidRDefault="005750AF" w:rsidP="00F13777">
          <w:pPr>
            <w:pStyle w:val="Header"/>
            <w:rPr>
              <w:rFonts w:cs="Times New Roman (Body CS)"/>
            </w:rPr>
          </w:pPr>
        </w:p>
      </w:tc>
      <w:tc>
        <w:tcPr>
          <w:tcW w:w="1985" w:type="dxa"/>
        </w:tcPr>
        <w:p w14:paraId="1E473B28" w14:textId="77777777" w:rsidR="005750AF" w:rsidRPr="00A114BB" w:rsidRDefault="005750AF" w:rsidP="00F13777">
          <w:pPr>
            <w:pStyle w:val="Header"/>
            <w:rPr>
              <w:rFonts w:cs="Times New Roman (Body CS)"/>
              <w:szCs w:val="16"/>
            </w:rPr>
          </w:pPr>
          <w:r w:rsidRPr="00A114BB">
            <w:rPr>
              <w:rFonts w:cs="Times New Roman (Body CS)"/>
              <w:szCs w:val="16"/>
            </w:rPr>
            <w:t>Document Number</w:t>
          </w:r>
        </w:p>
      </w:tc>
      <w:tc>
        <w:tcPr>
          <w:tcW w:w="2410" w:type="dxa"/>
        </w:tcPr>
        <w:p w14:paraId="2DB532EB" w14:textId="47E15A22"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sidR="00C637BD">
            <w:rPr>
              <w:rFonts w:cs="Times New Roman (Body CS)"/>
              <w:szCs w:val="16"/>
            </w:rPr>
            <w:t>ESS-0060903</w:t>
          </w:r>
          <w:r w:rsidRPr="00A114BB">
            <w:rPr>
              <w:rFonts w:cs="Times New Roman (Body CS)"/>
              <w:szCs w:val="16"/>
            </w:rPr>
            <w:fldChar w:fldCharType="end"/>
          </w:r>
        </w:p>
      </w:tc>
    </w:tr>
    <w:tr w:rsidR="005750AF" w:rsidRPr="00B414C7" w14:paraId="3B1D727F" w14:textId="77777777" w:rsidTr="006A7E65">
      <w:trPr>
        <w:trHeight w:val="234"/>
      </w:trPr>
      <w:tc>
        <w:tcPr>
          <w:tcW w:w="5670" w:type="dxa"/>
          <w:vMerge/>
        </w:tcPr>
        <w:p w14:paraId="10A4CD51" w14:textId="77777777" w:rsidR="005750AF" w:rsidRPr="00B414C7" w:rsidRDefault="005750AF" w:rsidP="00F13777">
          <w:pPr>
            <w:pStyle w:val="Header"/>
            <w:rPr>
              <w:rFonts w:cs="Times New Roman (Body CS)"/>
            </w:rPr>
          </w:pPr>
        </w:p>
      </w:tc>
      <w:tc>
        <w:tcPr>
          <w:tcW w:w="1985" w:type="dxa"/>
        </w:tcPr>
        <w:p w14:paraId="1D65511A" w14:textId="77777777" w:rsidR="005750AF" w:rsidRPr="00A114BB" w:rsidRDefault="005750AF" w:rsidP="00F13777">
          <w:pPr>
            <w:pStyle w:val="Header"/>
            <w:rPr>
              <w:rFonts w:cs="Times New Roman (Body CS)"/>
              <w:szCs w:val="16"/>
            </w:rPr>
          </w:pPr>
          <w:r w:rsidRPr="00A114BB">
            <w:rPr>
              <w:rFonts w:cs="Times New Roman (Body CS)"/>
              <w:szCs w:val="16"/>
            </w:rPr>
            <w:t>Date</w:t>
          </w:r>
        </w:p>
      </w:tc>
      <w:tc>
        <w:tcPr>
          <w:tcW w:w="2410" w:type="dxa"/>
        </w:tcPr>
        <w:p w14:paraId="52E52085" w14:textId="11ACE90B"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sidR="00C637BD">
            <w:rPr>
              <w:rFonts w:cs="Times New Roman (Body CS)"/>
              <w:szCs w:val="16"/>
            </w:rPr>
            <w:t>Feb 20, 2020</w:t>
          </w:r>
          <w:r w:rsidRPr="00A114BB">
            <w:rPr>
              <w:rFonts w:cs="Times New Roman (Body CS)"/>
              <w:szCs w:val="16"/>
            </w:rPr>
            <w:fldChar w:fldCharType="end"/>
          </w:r>
        </w:p>
      </w:tc>
    </w:tr>
    <w:tr w:rsidR="005750AF" w:rsidRPr="00B414C7" w14:paraId="23F56826" w14:textId="77777777" w:rsidTr="006A7E65">
      <w:trPr>
        <w:trHeight w:val="196"/>
      </w:trPr>
      <w:tc>
        <w:tcPr>
          <w:tcW w:w="5670" w:type="dxa"/>
          <w:vMerge/>
        </w:tcPr>
        <w:p w14:paraId="73BE465A" w14:textId="77777777" w:rsidR="005750AF" w:rsidRPr="00B414C7" w:rsidRDefault="005750AF" w:rsidP="00F13777">
          <w:pPr>
            <w:pStyle w:val="Header"/>
            <w:rPr>
              <w:rFonts w:cs="Times New Roman (Body CS)"/>
            </w:rPr>
          </w:pPr>
        </w:p>
      </w:tc>
      <w:tc>
        <w:tcPr>
          <w:tcW w:w="1985" w:type="dxa"/>
        </w:tcPr>
        <w:p w14:paraId="659DF131" w14:textId="77777777" w:rsidR="005750AF" w:rsidRPr="00A114BB" w:rsidRDefault="005750AF" w:rsidP="00F13777">
          <w:pPr>
            <w:pStyle w:val="Header"/>
            <w:rPr>
              <w:rFonts w:cs="Times New Roman (Body CS)"/>
              <w:szCs w:val="16"/>
            </w:rPr>
          </w:pPr>
          <w:r w:rsidRPr="00A114BB">
            <w:rPr>
              <w:rFonts w:cs="Times New Roman (Body CS)"/>
              <w:szCs w:val="16"/>
            </w:rPr>
            <w:t>Revision</w:t>
          </w:r>
        </w:p>
      </w:tc>
      <w:tc>
        <w:tcPr>
          <w:tcW w:w="2410" w:type="dxa"/>
        </w:tcPr>
        <w:p w14:paraId="773AC06F" w14:textId="38623DA9"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sidR="00C637BD">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5750AF" w:rsidRPr="00B414C7" w14:paraId="6A65C8FE" w14:textId="77777777" w:rsidTr="006A7E65">
      <w:trPr>
        <w:trHeight w:val="196"/>
      </w:trPr>
      <w:tc>
        <w:tcPr>
          <w:tcW w:w="5670" w:type="dxa"/>
          <w:vMerge/>
        </w:tcPr>
        <w:p w14:paraId="18A93D2B" w14:textId="77777777" w:rsidR="005750AF" w:rsidRPr="00B414C7" w:rsidRDefault="005750AF" w:rsidP="00F13777">
          <w:pPr>
            <w:pStyle w:val="Header"/>
            <w:rPr>
              <w:rFonts w:cs="Times New Roman (Body CS)"/>
            </w:rPr>
          </w:pPr>
        </w:p>
      </w:tc>
      <w:tc>
        <w:tcPr>
          <w:tcW w:w="1985" w:type="dxa"/>
        </w:tcPr>
        <w:p w14:paraId="2F9C596A" w14:textId="77777777" w:rsidR="005750AF" w:rsidRPr="00A114BB" w:rsidRDefault="005750AF" w:rsidP="00F13777">
          <w:pPr>
            <w:pStyle w:val="Header"/>
            <w:rPr>
              <w:rFonts w:cs="Times New Roman (Body CS)"/>
              <w:szCs w:val="16"/>
            </w:rPr>
          </w:pPr>
          <w:r w:rsidRPr="00A114BB">
            <w:rPr>
              <w:rFonts w:cs="Times New Roman (Body CS)"/>
              <w:szCs w:val="16"/>
            </w:rPr>
            <w:t>State</w:t>
          </w:r>
        </w:p>
      </w:tc>
      <w:tc>
        <w:tcPr>
          <w:tcW w:w="2410" w:type="dxa"/>
        </w:tcPr>
        <w:p w14:paraId="1C1EF33A" w14:textId="7242E82A"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sidR="00C637BD">
            <w:rPr>
              <w:rFonts w:cs="Times New Roman (Body CS)"/>
              <w:szCs w:val="16"/>
            </w:rPr>
            <w:t>Released</w:t>
          </w:r>
          <w:r w:rsidRPr="00A114BB">
            <w:rPr>
              <w:rFonts w:cs="Times New Roman (Body CS)"/>
              <w:szCs w:val="16"/>
            </w:rPr>
            <w:fldChar w:fldCharType="end"/>
          </w:r>
        </w:p>
      </w:tc>
    </w:tr>
    <w:tr w:rsidR="005750AF" w:rsidRPr="00B414C7" w14:paraId="69C55015" w14:textId="77777777" w:rsidTr="006A7E65">
      <w:trPr>
        <w:trHeight w:val="196"/>
      </w:trPr>
      <w:tc>
        <w:tcPr>
          <w:tcW w:w="5670" w:type="dxa"/>
          <w:vMerge/>
        </w:tcPr>
        <w:p w14:paraId="5DDC98B4" w14:textId="77777777" w:rsidR="005750AF" w:rsidRPr="00B414C7" w:rsidRDefault="005750AF" w:rsidP="00F13777">
          <w:pPr>
            <w:pStyle w:val="Header"/>
            <w:rPr>
              <w:rFonts w:cs="Times New Roman (Body CS)"/>
            </w:rPr>
          </w:pPr>
        </w:p>
      </w:tc>
      <w:tc>
        <w:tcPr>
          <w:tcW w:w="1985" w:type="dxa"/>
        </w:tcPr>
        <w:p w14:paraId="72DB28D3" w14:textId="77777777" w:rsidR="005750AF" w:rsidRPr="00A114BB" w:rsidRDefault="005750A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0B8FD24C"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C637BD">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C637BD">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sidR="00C637BD">
            <w:rPr>
              <w:rFonts w:cs="Times New Roman (Body CS)"/>
              <w:noProof/>
              <w:szCs w:val="16"/>
            </w:rPr>
            <w:t>Internal</w:t>
          </w:r>
          <w:r w:rsidRPr="00A114BB">
            <w:rPr>
              <w:rFonts w:cs="Times New Roman (Body CS)"/>
              <w:szCs w:val="16"/>
            </w:rPr>
            <w:fldChar w:fldCharType="end"/>
          </w:r>
        </w:p>
      </w:tc>
    </w:tr>
    <w:tr w:rsidR="005750AF" w:rsidRPr="00B414C7" w14:paraId="25A36564" w14:textId="77777777" w:rsidTr="006A7E65">
      <w:trPr>
        <w:trHeight w:val="163"/>
      </w:trPr>
      <w:tc>
        <w:tcPr>
          <w:tcW w:w="5670" w:type="dxa"/>
          <w:vMerge/>
        </w:tcPr>
        <w:p w14:paraId="519E2BB7" w14:textId="77777777" w:rsidR="005750AF" w:rsidRPr="00B414C7" w:rsidRDefault="005750AF" w:rsidP="00F13777">
          <w:pPr>
            <w:pStyle w:val="Header"/>
            <w:rPr>
              <w:rFonts w:cs="Times New Roman (Body CS)"/>
            </w:rPr>
          </w:pPr>
        </w:p>
      </w:tc>
      <w:tc>
        <w:tcPr>
          <w:tcW w:w="1985" w:type="dxa"/>
        </w:tcPr>
        <w:p w14:paraId="3BFFEF83" w14:textId="77777777" w:rsidR="005750AF" w:rsidRPr="00A114BB" w:rsidRDefault="005750AF"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5750AF" w:rsidRPr="00A114BB" w:rsidRDefault="005750A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5750AF" w:rsidRPr="00A114BB" w:rsidRDefault="00F21CB5">
    <w:pPr>
      <w:rPr>
        <w:rFonts w:cs="Times New Roman (Body CS)"/>
        <w:sz w:val="16"/>
        <w:szCs w:val="16"/>
      </w:rPr>
    </w:pPr>
    <w:r>
      <w:rPr>
        <w:noProof/>
      </w:rPr>
      <w:pict w14:anchorId="78E47B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p>
  <w:p w14:paraId="1A34EED4" w14:textId="77777777" w:rsidR="005750AF" w:rsidRDefault="005750AF"/>
  <w:p w14:paraId="7BBB0531" w14:textId="77777777" w:rsidR="005750AF" w:rsidRDefault="005750AF"/>
  <w:p w14:paraId="50C32242" w14:textId="77777777" w:rsidR="005750AF" w:rsidRDefault="005750AF"/>
  <w:p w14:paraId="690628BF" w14:textId="77777777" w:rsidR="005750AF" w:rsidRDefault="005750AF"/>
  <w:p w14:paraId="2C56215F" w14:textId="77777777" w:rsidR="005750AF" w:rsidRDefault="005750AF"/>
  <w:p w14:paraId="7F4B0842" w14:textId="77777777" w:rsidR="005750AF" w:rsidRDefault="005750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5"/>
  </w:num>
  <w:num w:numId="16">
    <w:abstractNumId w:val="38"/>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40"/>
  </w:num>
  <w:num w:numId="24">
    <w:abstractNumId w:val="27"/>
  </w:num>
  <w:num w:numId="25">
    <w:abstractNumId w:val="34"/>
  </w:num>
  <w:num w:numId="26">
    <w:abstractNumId w:val="19"/>
  </w:num>
  <w:num w:numId="27">
    <w:abstractNumId w:val="18"/>
  </w:num>
  <w:num w:numId="28">
    <w:abstractNumId w:val="13"/>
  </w:num>
  <w:num w:numId="29">
    <w:abstractNumId w:val="41"/>
  </w:num>
  <w:num w:numId="30">
    <w:abstractNumId w:val="37"/>
  </w:num>
  <w:num w:numId="31">
    <w:abstractNumId w:val="24"/>
  </w:num>
  <w:num w:numId="32">
    <w:abstractNumId w:val="32"/>
  </w:num>
  <w:num w:numId="33">
    <w:abstractNumId w:val="14"/>
  </w:num>
  <w:num w:numId="34">
    <w:abstractNumId w:val="36"/>
  </w:num>
  <w:num w:numId="35">
    <w:abstractNumId w:val="28"/>
  </w:num>
  <w:num w:numId="36">
    <w:abstractNumId w:val="33"/>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23"/>
  </w:num>
  <w:num w:numId="49">
    <w:abstractNumId w:val="16"/>
  </w:num>
  <w:num w:numId="50">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2A9B"/>
    <w:rsid w:val="00453F25"/>
    <w:rsid w:val="0045462D"/>
    <w:rsid w:val="00461534"/>
    <w:rsid w:val="00461888"/>
    <w:rsid w:val="00465D08"/>
    <w:rsid w:val="00472992"/>
    <w:rsid w:val="00472EAE"/>
    <w:rsid w:val="004746A6"/>
    <w:rsid w:val="00476481"/>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8E7"/>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6749E"/>
    <w:rsid w:val="00D70360"/>
    <w:rsid w:val="00D70B48"/>
    <w:rsid w:val="00D73C0E"/>
    <w:rsid w:val="00D75625"/>
    <w:rsid w:val="00D80F20"/>
    <w:rsid w:val="00D81E44"/>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22C4"/>
    <w:rsid w:val="00E26F4B"/>
    <w:rsid w:val="00E314AF"/>
    <w:rsid w:val="00E329B3"/>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1CB5"/>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ethercat.org" TargetMode="External"/><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B383C4C2-4362-254A-97BC-8B01695F3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3</TotalTime>
  <Pages>25</Pages>
  <Words>3399</Words>
  <Characters>19376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22730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4</cp:revision>
  <cp:lastPrinted>2021-06-11T08:39:00Z</cp:lastPrinted>
  <dcterms:created xsi:type="dcterms:W3CDTF">2021-06-11T08:37:00Z</dcterms:created>
  <dcterms:modified xsi:type="dcterms:W3CDTF">2021-06-11T08:57:00Z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