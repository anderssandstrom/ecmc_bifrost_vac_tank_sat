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2C6C1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2C6C1E"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2C6C1E"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A4366D">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A4366D">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A4366D">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2C6C1E" w:rsidRPr="00F43F69" w:rsidRDefault="002C6C1E"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2C6C1E" w:rsidRPr="00F43F69" w:rsidRDefault="002C6C1E"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5"/>
      <w:r w:rsidRPr="008555CE">
        <w:rPr>
          <w:lang w:val="en-US"/>
        </w:rPr>
        <w:t>: Collision with center concrete block.</w:t>
      </w:r>
      <w:bookmarkEnd w:id="6"/>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3105112"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2C6C1E" w:rsidRPr="00F43F69" w:rsidRDefault="002C6C1E"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2C6C1E" w:rsidRPr="00F43F69" w:rsidRDefault="002C6C1E"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2C6C1E" w:rsidRPr="00F43F69" w:rsidRDefault="002C6C1E"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2C6C1E" w:rsidRPr="00F43F69" w:rsidRDefault="002C6C1E"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2C6C1E" w:rsidRPr="00F43F69" w:rsidRDefault="002C6C1E"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2C6C1E" w:rsidRPr="00F43F69" w:rsidRDefault="002C6C1E"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1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 xml:space="preserve">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E1B7114"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2AD42CFD"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4830CCF"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7C433876"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A4366D">
      <w:pPr>
        <w:pStyle w:val="ListParagraph"/>
        <w:numPr>
          <w:ilvl w:val="0"/>
          <w:numId w:val="20"/>
        </w:numPr>
        <w:rPr>
          <w:lang w:val="en-US"/>
        </w:rPr>
      </w:pPr>
      <w:r w:rsidRPr="008555CE">
        <w:rPr>
          <w:lang w:val="en-US"/>
        </w:rPr>
        <w:t>Backlash</w:t>
      </w:r>
    </w:p>
    <w:p w14:paraId="05B5CD98" w14:textId="26A041B9" w:rsidR="00453F25" w:rsidRPr="008555CE" w:rsidRDefault="00453F25" w:rsidP="00A4366D">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A4366D">
      <w:pPr>
        <w:pStyle w:val="ListParagraph"/>
        <w:numPr>
          <w:ilvl w:val="0"/>
          <w:numId w:val="20"/>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US"/>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" fillcolor="white [3201]" stroked="f" strokeweight=".5pt">
                <v:textbo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US"/>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2346D"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" strokecolor="#4579b8 [3044]">
                <v:stroke endarrow="block"/>
              </v:shape>
            </w:pict>
          </mc:Fallback>
        </mc:AlternateContent>
      </w:r>
      <w:r w:rsidR="000B5361">
        <w:rPr>
          <w:noProof/>
          <w:lang w:val="en-US"/>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E89B5"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" strokecolor="#4579b8 [3044]">
                <v:stroke endarrow="block"/>
              </v:shape>
            </w:pict>
          </mc:Fallback>
        </mc:AlternateContent>
      </w:r>
      <w:r w:rsidR="000B5361">
        <w:rPr>
          <w:noProof/>
          <w:lang w:val="en-US"/>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8C847"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" filled="f" strokecolor="#243f60 [1604]" strokeweight="1.5pt">
                <v:stroke dashstyle="3 1"/>
              </v:rect>
            </w:pict>
          </mc:Fallback>
        </mc:AlternateContent>
      </w:r>
      <w:r w:rsidR="00874B52" w:rsidRPr="008555CE">
        <w:rPr>
          <w:noProof/>
          <w:lang w:val="en-US"/>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2C6C1E" w:rsidRPr="00F43F69" w:rsidRDefault="002C6C1E"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" fillcolor="white [3201]" stroked="f" strokeweight=".5pt">
                <v:textbox>
                  <w:txbxContent>
                    <w:p w14:paraId="1C888C8E" w14:textId="77777777" w:rsidR="002C6C1E" w:rsidRPr="00F43F69" w:rsidRDefault="002C6C1E" w:rsidP="00330ACC">
                      <w:pPr>
                        <w:rPr>
                          <w:sz w:val="15"/>
                          <w:lang w:val="en-US"/>
                        </w:rPr>
                      </w:pPr>
                      <w:r>
                        <w:rPr>
                          <w:sz w:val="15"/>
                          <w:lang w:val="en-US"/>
                        </w:rPr>
                        <w:t>Tank angle</w:t>
                      </w:r>
                    </w:p>
                  </w:txbxContent>
                </v:textbox>
              </v:shape>
            </w:pict>
          </mc:Fallback>
        </mc:AlternateContent>
      </w:r>
      <w:r w:rsidR="00874B52">
        <w:rPr>
          <w:noProof/>
          <w:lang w:val="en-US"/>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US"/>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18"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18"/>
      <w:r w:rsidRPr="00FF7F15">
        <w:rPr>
          <w:lang w:val="en-US"/>
        </w:rPr>
        <w:t>: Backlash after collision</w:t>
      </w:r>
      <w:r w:rsidR="00FF7F15" w:rsidRPr="00FF7F15">
        <w:rPr>
          <w:lang w:val="en-US"/>
        </w:rPr>
        <w:t xml:space="preserve"> at 10 </w:t>
      </w:r>
      <w:proofErr w:type="spellStart"/>
      <w:r w:rsidR="00FF7F15" w:rsidRPr="00FF7F15">
        <w:rPr>
          <w:lang w:val="en-US"/>
        </w:rPr>
        <w:t>deg</w:t>
      </w:r>
      <w:proofErr w:type="spellEnd"/>
      <w:r w:rsidR="00FF7F15" w:rsidRPr="00FF7F15">
        <w:rPr>
          <w:lang w:val="en-US"/>
        </w:rPr>
        <w:t xml:space="preserve">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proofErr w:type="gramStart"/>
      <w:r w:rsidR="00203DC6" w:rsidRPr="00B23994">
        <w:rPr>
          <w:lang w:val="en-US"/>
        </w:rPr>
        <w:t>0.02..</w:t>
      </w:r>
      <w:proofErr w:type="gramEnd"/>
      <w:r w:rsidR="00203DC6" w:rsidRPr="00B23994">
        <w:rPr>
          <w:lang w:val="en-US"/>
        </w:rPr>
        <w:t xml:space="preserve">0.03 </w:t>
      </w:r>
      <w:proofErr w:type="spellStart"/>
      <w:r w:rsidR="00203DC6" w:rsidRPr="00B23994">
        <w:rPr>
          <w:lang w:val="en-US"/>
        </w:rPr>
        <w:t>deg</w:t>
      </w:r>
      <w:r w:rsidR="00203DC6" w:rsidRPr="00B23994">
        <w:rPr>
          <w:vertAlign w:val="subscript"/>
          <w:lang w:val="en-US"/>
        </w:rPr>
        <w:t>tank</w:t>
      </w:r>
      <w:proofErr w:type="spellEnd"/>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lang w:val="en-US"/>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C88B96"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" filled="f" strokecolor="#243f60 [1604]" strokeweight="1.5pt">
                <v:stroke dashstyle="3 1"/>
              </v:rect>
            </w:pict>
          </mc:Fallback>
        </mc:AlternateContent>
      </w:r>
      <w:r w:rsidRPr="00E20FDF">
        <w:rPr>
          <w:lang w:val="en-US"/>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96970"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" strokecolor="#4579b8 [3044]">
                <v:stroke endarrow="block"/>
              </v:shape>
            </w:pict>
          </mc:Fallback>
        </mc:AlternateContent>
      </w:r>
      <w:r w:rsidRPr="00E20FDF">
        <w:rPr>
          <w:lang w:val="en-US"/>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D7D46"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" strokecolor="#4579b8 [3044]">
                <v:stroke endarrow="block"/>
              </v:shape>
            </w:pict>
          </mc:Fallback>
        </mc:AlternateContent>
      </w:r>
      <w:r w:rsidR="008033C9">
        <w:rPr>
          <w:noProof/>
          <w:lang w:val="en-US"/>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US"/>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19"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19"/>
      <w:r w:rsidRPr="00E20FDF">
        <w:rPr>
          <w:lang w:val="en-US"/>
        </w:rPr>
        <w:t>: Acceleration phase when reverse direction.</w:t>
      </w:r>
    </w:p>
    <w:p w14:paraId="00742986" w14:textId="2396D0DB" w:rsidR="00B76CCD" w:rsidRPr="008555CE" w:rsidRDefault="0044719A" w:rsidP="00B23D89">
      <w:pPr>
        <w:rPr>
          <w:lang w:val="en-US"/>
        </w:rPr>
      </w:pPr>
      <w:r>
        <w:rPr>
          <w:lang w:val="en-US"/>
        </w:rPr>
        <w:t xml:space="preserve">This could be an indication of that something is slipping or </w:t>
      </w:r>
      <w:proofErr w:type="gramStart"/>
      <w:r>
        <w:rPr>
          <w:lang w:val="en-US"/>
        </w:rPr>
        <w:t>more loose</w:t>
      </w:r>
      <w:proofErr w:type="gramEnd"/>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A4366D">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A4366D">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20"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20"/>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21"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21"/>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45A53C86"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2" w:name="_Toc59116365"/>
      <w:bookmarkStart w:id="23" w:name="_Toc30500568"/>
    </w:p>
    <w:p w14:paraId="38894CCF" w14:textId="19A54385" w:rsidR="0068238E" w:rsidRPr="008555CE" w:rsidRDefault="0068238E" w:rsidP="0068238E">
      <w:pPr>
        <w:pStyle w:val="Caption"/>
        <w:keepNext/>
        <w:rPr>
          <w:lang w:val="en-US"/>
        </w:rPr>
      </w:pPr>
      <w:bookmarkStart w:id="24"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6</w:t>
      </w:r>
      <w:r w:rsidRPr="008555CE">
        <w:rPr>
          <w:lang w:val="en-US"/>
        </w:rPr>
        <w:fldChar w:fldCharType="end"/>
      </w:r>
      <w:bookmarkEnd w:id="24"/>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0280C620"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783AE338" w:rsidR="00811D69" w:rsidRPr="008555CE" w:rsidRDefault="00811D69" w:rsidP="00811D69">
      <w:pPr>
        <w:pStyle w:val="Caption"/>
        <w:keepNext/>
        <w:rPr>
          <w:lang w:val="en-US"/>
        </w:rPr>
      </w:pPr>
      <w:bookmarkStart w:id="25"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7</w:t>
      </w:r>
      <w:r w:rsidRPr="008555CE">
        <w:rPr>
          <w:lang w:val="en-US"/>
        </w:rPr>
        <w:fldChar w:fldCharType="end"/>
      </w:r>
      <w:bookmarkEnd w:id="25"/>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E2D5E5F" w:rsidR="00073CC1" w:rsidRPr="008555CE" w:rsidRDefault="00073CC1" w:rsidP="00073CC1">
      <w:pPr>
        <w:pStyle w:val="Caption"/>
        <w:keepNext/>
        <w:rPr>
          <w:lang w:val="en-US"/>
        </w:rPr>
      </w:pPr>
      <w:bookmarkStart w:id="26"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8</w:t>
      </w:r>
      <w:r w:rsidRPr="008555CE">
        <w:rPr>
          <w:lang w:val="en-US"/>
        </w:rPr>
        <w:fldChar w:fldCharType="end"/>
      </w:r>
      <w:bookmarkEnd w:id="26"/>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74913261"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2"/>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32BF7D2E" w:rsidR="003B6223" w:rsidRPr="008555CE" w:rsidRDefault="003B6223" w:rsidP="003B6223">
      <w:pPr>
        <w:pStyle w:val="Caption"/>
        <w:keepNext/>
        <w:rPr>
          <w:lang w:val="en-US"/>
        </w:rPr>
      </w:pPr>
      <w:bookmarkStart w:id="27"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10</w:t>
      </w:r>
      <w:r w:rsidRPr="008555CE">
        <w:rPr>
          <w:lang w:val="en-US"/>
        </w:rPr>
        <w:fldChar w:fldCharType="end"/>
      </w:r>
      <w:bookmarkEnd w:id="27"/>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5C6C85"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D9B24F4" w:rsidR="003B6223" w:rsidRPr="008555CE" w:rsidRDefault="003B6223" w:rsidP="003B6223">
      <w:pPr>
        <w:pStyle w:val="Caption"/>
        <w:keepNext/>
        <w:rPr>
          <w:lang w:val="en-US"/>
        </w:rPr>
      </w:pPr>
      <w:bookmarkStart w:id="28"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11</w:t>
      </w:r>
      <w:r w:rsidRPr="008555CE">
        <w:rPr>
          <w:lang w:val="en-US"/>
        </w:rPr>
        <w:fldChar w:fldCharType="end"/>
      </w:r>
      <w:bookmarkEnd w:id="28"/>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5C6C85"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5C6C85"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43AC6DF" w:rsidR="007209DE" w:rsidRPr="008555CE" w:rsidRDefault="007209DE" w:rsidP="007209DE">
      <w:pPr>
        <w:pStyle w:val="Caption"/>
        <w:keepNext/>
        <w:rPr>
          <w:lang w:val="en-US"/>
        </w:rPr>
      </w:pPr>
      <w:bookmarkStart w:id="29"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12</w:t>
      </w:r>
      <w:r w:rsidRPr="008555CE">
        <w:rPr>
          <w:lang w:val="en-US"/>
        </w:rPr>
        <w:fldChar w:fldCharType="end"/>
      </w:r>
      <w:bookmarkEnd w:id="29"/>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proofErr w:type="gramStart"/>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w:t>
            </w:r>
            <w:proofErr w:type="gramEnd"/>
            <w:r w:rsidR="00E9772F">
              <w:rPr>
                <w:rFonts w:ascii="Calibri" w:hAnsi="Calibri" w:cs="Calibri"/>
                <w:color w:val="000000"/>
                <w:sz w:val="18"/>
                <w:szCs w:val="18"/>
                <w:lang w:val="en-US"/>
              </w:rPr>
              <w:t>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62B9C084"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5C6C85"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6AC2ACAB" w:rsidR="003366E9" w:rsidRDefault="00983B35">
      <w:pPr>
        <w:rPr>
          <w:lang w:val="en-US"/>
        </w:rPr>
      </w:pPr>
      <w:r>
        <w:rPr>
          <w:lang w:val="en-US"/>
        </w:rPr>
        <w:t xml:space="preserve">In </w:t>
      </w:r>
      <w:r w:rsidR="00A629CC">
        <w:rPr>
          <w:lang w:val="en-US"/>
        </w:rPr>
        <w:t>general,</w:t>
      </w:r>
      <w:r>
        <w:rPr>
          <w:lang w:val="en-US"/>
        </w:rPr>
        <w:t xml:space="preserve"> the equipment fulfills all of the requirements. </w:t>
      </w:r>
      <w:r w:rsidRPr="00B17078">
        <w:rPr>
          <w:strike/>
          <w:lang w:val="en-US"/>
        </w:rPr>
        <w:t>However, b</w:t>
      </w:r>
      <w:r w:rsidR="009C7D45" w:rsidRPr="00B17078">
        <w:rPr>
          <w:strike/>
          <w:lang w:val="en-US"/>
        </w:rPr>
        <w:t>ased on the above analysis it would be</w:t>
      </w:r>
      <w:r w:rsidR="003366E9" w:rsidRPr="00B17078">
        <w:rPr>
          <w:strike/>
          <w:lang w:val="en-US"/>
        </w:rPr>
        <w:t xml:space="preserve"> good to make a few further tests to at least verify some of the parameters</w:t>
      </w:r>
      <w:r w:rsidRPr="00B17078">
        <w:rPr>
          <w:strike/>
          <w:lang w:val="en-US"/>
        </w:rPr>
        <w:t xml:space="preserve"> again after </w:t>
      </w:r>
      <w:r w:rsidR="0006116B" w:rsidRPr="00B17078">
        <w:rPr>
          <w:strike/>
          <w:lang w:val="en-US"/>
        </w:rPr>
        <w:t>collision</w:t>
      </w:r>
      <w:r w:rsidR="003366E9" w:rsidRPr="00B17078">
        <w:rPr>
          <w:strike/>
          <w:lang w:val="en-US"/>
        </w:rPr>
        <w:t xml:space="preserve">. One alternative would be to use the Posital encoder as a reference </w:t>
      </w:r>
      <w:r w:rsidRPr="00B17078">
        <w:rPr>
          <w:strike/>
          <w:lang w:val="en-US"/>
        </w:rPr>
        <w:t xml:space="preserve">instead of the Laser tracker </w:t>
      </w:r>
      <w:r w:rsidR="003366E9" w:rsidRPr="00B17078">
        <w:rPr>
          <w:strike/>
          <w:lang w:val="en-US"/>
        </w:rPr>
        <w:t>since it has shown to correspond well to the laser tracker both before and after the collision.</w:t>
      </w:r>
      <w:r w:rsidR="008924EF">
        <w:rPr>
          <w:lang w:val="en-US"/>
        </w:rPr>
        <w:t xml:space="preserve"> </w:t>
      </w:r>
      <w:r w:rsidR="008924EF" w:rsidRPr="00B17078">
        <w:rPr>
          <w:strike/>
          <w:lang w:val="en-US"/>
        </w:rPr>
        <w:t>Using the Posital encoder as reference system would allow a simpler test setup and faster tests</w:t>
      </w:r>
      <w:r w:rsidR="008924EF">
        <w:rPr>
          <w:lang w:val="en-US"/>
        </w:rPr>
        <w:t>.</w:t>
      </w:r>
    </w:p>
    <w:p w14:paraId="49671F52" w14:textId="1265C81A" w:rsidR="00B17078" w:rsidRPr="008555CE" w:rsidRDefault="00B17078">
      <w:pPr>
        <w:rPr>
          <w:lang w:val="en-US"/>
        </w:rPr>
      </w:pPr>
      <w:r>
        <w:rPr>
          <w:lang w:val="en-US"/>
        </w:rPr>
        <w:t>From the results it can be concluded that the backlash have increased after the collision.</w:t>
      </w:r>
      <w:bookmarkStart w:id="30" w:name="_GoBack"/>
      <w:bookmarkEnd w:id="30"/>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1" w:name="_Toc59116366"/>
      <w:r w:rsidRPr="008555CE">
        <w:rPr>
          <w:lang w:val="en-US"/>
        </w:rPr>
        <w:lastRenderedPageBreak/>
        <w:t>references</w:t>
      </w:r>
      <w:bookmarkEnd w:id="23"/>
      <w:bookmarkEnd w:id="31"/>
    </w:p>
    <w:p w14:paraId="1776DAE6" w14:textId="77777777" w:rsidR="00437CCA" w:rsidRPr="008555CE" w:rsidRDefault="00437CCA" w:rsidP="00A4366D">
      <w:pPr>
        <w:pStyle w:val="ListParagraph"/>
        <w:numPr>
          <w:ilvl w:val="0"/>
          <w:numId w:val="1"/>
        </w:numPr>
        <w:rPr>
          <w:lang w:val="en-US"/>
        </w:rPr>
      </w:pPr>
      <w:bookmarkStart w:id="32" w:name="_Ref58931755"/>
      <w:bookmarkStart w:id="33" w:name="_Ref291509025"/>
      <w:proofErr w:type="spellStart"/>
      <w:r w:rsidRPr="008555CE">
        <w:rPr>
          <w:lang w:val="en-US"/>
        </w:rPr>
        <w:t>EtherCAT</w:t>
      </w:r>
      <w:proofErr w:type="spellEnd"/>
      <w:r w:rsidRPr="008555CE">
        <w:rPr>
          <w:lang w:val="en-US"/>
        </w:rPr>
        <w:t xml:space="preserve"> organization, </w:t>
      </w:r>
      <w:hyperlink r:id="rId24" w:history="1">
        <w:r w:rsidRPr="008555CE">
          <w:rPr>
            <w:rStyle w:val="Hyperlink"/>
            <w:rFonts w:ascii="Times New Roman" w:hAnsi="Times New Roman"/>
            <w:sz w:val="24"/>
            <w:lang w:val="en-US"/>
          </w:rPr>
          <w:t>https://www.ethercat.org</w:t>
        </w:r>
      </w:hyperlink>
      <w:bookmarkEnd w:id="32"/>
    </w:p>
    <w:p w14:paraId="45B8729C" w14:textId="77777777" w:rsidR="00C06A3F" w:rsidRPr="008555CE" w:rsidRDefault="00437CCA" w:rsidP="00A4366D">
      <w:pPr>
        <w:pStyle w:val="ListParagraph"/>
        <w:numPr>
          <w:ilvl w:val="0"/>
          <w:numId w:val="1"/>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4"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4"/>
      <w:r w:rsidRPr="008555CE">
        <w:rPr>
          <w:lang w:val="en-US"/>
        </w:rPr>
        <w:fldChar w:fldCharType="end"/>
      </w:r>
      <w:bookmarkEnd w:id="33"/>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5" w:name="_Toc30500569"/>
      <w:r w:rsidRPr="008555CE">
        <w:rPr>
          <w:lang w:val="en-US"/>
        </w:rPr>
        <w:t>Document Revision history</w:t>
      </w:r>
      <w:bookmarkEnd w:id="3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6" w:name="_Ref74241748"/>
      <w:bookmarkStart w:id="37"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6"/>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8"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7"/>
      <w:bookmarkEnd w:id="3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3C589D5D" w:rsidR="00CD61CF" w:rsidRDefault="00737EC1" w:rsidP="006B26F0">
      <w:pPr>
        <w:pStyle w:val="Heading1"/>
      </w:pPr>
      <w:r w:rsidRPr="008555CE">
        <w:rPr>
          <w:sz w:val="21"/>
        </w:rPr>
        <w:t xml:space="preserve"> </w:t>
      </w:r>
      <w:r w:rsidR="001E4DA2" w:rsidRPr="008555CE">
        <w:br w:type="page"/>
      </w:r>
      <w:bookmarkStart w:id="39" w:name="_Ref77327174"/>
      <w:r w:rsidR="006B26F0">
        <w:lastRenderedPageBreak/>
        <w:t>Appendix C: Backlash measurements after collision</w:t>
      </w:r>
      <w:bookmarkEnd w:id="39"/>
    </w:p>
    <w:p w14:paraId="2E99C776" w14:textId="4A2ED15C" w:rsidR="006B26F0" w:rsidRPr="00991D67" w:rsidRDefault="006B26F0" w:rsidP="00991D67">
      <w:pPr>
        <w:rPr>
          <w:b/>
          <w:u w:val="single"/>
          <w:vertAlign w:val="subscript"/>
        </w:rPr>
      </w:pP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xml:space="preserve">: Backward backlash </w:t>
      </w:r>
      <w:r w:rsidRPr="0015221F">
        <w:rPr>
          <w:lang w:val="en-US"/>
        </w:rPr>
        <w:t>between motor and encoder shaft</w:t>
      </w:r>
    </w:p>
    <w:p w14:paraId="75455D0D" w14:textId="77777777" w:rsidR="00476CE2" w:rsidRDefault="00476CE2" w:rsidP="00476CE2">
      <w:pPr>
        <w:keepNext/>
      </w:pPr>
      <w:r>
        <w:rPr>
          <w:rFonts w:eastAsiaTheme="majorEastAsia"/>
          <w:noProof/>
          <w:lang w:val="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US"/>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US"/>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73C17132" w14:textId="77777777" w:rsidR="003163E9" w:rsidRDefault="003163E9" w:rsidP="003163E9">
      <w:pPr>
        <w:keepNext/>
      </w:pPr>
      <w:r>
        <w:rPr>
          <w:noProof/>
          <w:lang w:val="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US"/>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8D749A" w14:textId="77777777" w:rsidR="00530B89" w:rsidRDefault="00530B89" w:rsidP="00530B89">
      <w:pPr>
        <w:pStyle w:val="Caption"/>
        <w:keepNext/>
      </w:pPr>
      <w:r>
        <w:rPr>
          <w:rFonts w:eastAsiaTheme="majorEastAsia"/>
          <w:noProof/>
          <w:lang w:val="en-US"/>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US"/>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486ADD7A" w14:textId="77777777" w:rsidR="00A74B63" w:rsidRDefault="00A74B63" w:rsidP="00A74B63">
      <w:pPr>
        <w:keepNext/>
      </w:pPr>
      <w:r>
        <w:rPr>
          <w:noProof/>
          <w:lang w:val="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US"/>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9B488" w14:textId="77777777" w:rsidR="00A4366D" w:rsidRDefault="00A4366D" w:rsidP="00D84B5E">
      <w:r>
        <w:separator/>
      </w:r>
    </w:p>
  </w:endnote>
  <w:endnote w:type="continuationSeparator" w:id="0">
    <w:p w14:paraId="115E2061" w14:textId="77777777" w:rsidR="00A4366D" w:rsidRDefault="00A4366D"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86AD" w14:textId="77777777" w:rsidR="002C6C1E" w:rsidRDefault="002C6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2C6C1E" w:rsidRPr="00A114BB" w:rsidRDefault="002C6C1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2C6C1E" w:rsidRDefault="002C6C1E"/>
  <w:p w14:paraId="31E2BD91" w14:textId="77777777" w:rsidR="002C6C1E" w:rsidRDefault="002C6C1E"/>
  <w:p w14:paraId="628F3379" w14:textId="77777777" w:rsidR="002C6C1E" w:rsidRDefault="002C6C1E"/>
  <w:p w14:paraId="2AB693F5" w14:textId="77777777" w:rsidR="002C6C1E" w:rsidRDefault="002C6C1E"/>
  <w:p w14:paraId="3956E02B" w14:textId="77777777" w:rsidR="002C6C1E" w:rsidRDefault="002C6C1E"/>
  <w:p w14:paraId="54E29402" w14:textId="77777777" w:rsidR="002C6C1E" w:rsidRDefault="002C6C1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46A6CE91" w:rsidR="002C6C1E" w:rsidRPr="00A114BB" w:rsidRDefault="002C6C1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2C6C1E" w:rsidRPr="001F1C18" w:rsidRDefault="002C6C1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C2B3D" w14:textId="77777777" w:rsidR="00A4366D" w:rsidRDefault="00A4366D" w:rsidP="00D84B5E">
      <w:r>
        <w:separator/>
      </w:r>
    </w:p>
  </w:footnote>
  <w:footnote w:type="continuationSeparator" w:id="0">
    <w:p w14:paraId="247E194F" w14:textId="77777777" w:rsidR="00A4366D" w:rsidRDefault="00A4366D"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28EE379F" w:rsidR="002C6C1E" w:rsidRDefault="00A4366D">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Content>
        <w:r w:rsidR="002C6C1E">
          <w:t>[Type text]</w:t>
        </w:r>
      </w:sdtContent>
    </w:sdt>
    <w:r w:rsidR="002C6C1E">
      <w:ptab w:relativeTo="margin" w:alignment="center" w:leader="none"/>
    </w:r>
    <w:sdt>
      <w:sdtPr>
        <w:id w:val="-247424033"/>
        <w:temporary/>
        <w:showingPlcHdr/>
      </w:sdtPr>
      <w:sdtContent>
        <w:r w:rsidR="002C6C1E">
          <w:t>[Type text]</w:t>
        </w:r>
      </w:sdtContent>
    </w:sdt>
    <w:r w:rsidR="002C6C1E">
      <w:ptab w:relativeTo="margin" w:alignment="right" w:leader="none"/>
    </w:r>
    <w:sdt>
      <w:sdtPr>
        <w:id w:val="651568375"/>
        <w:temporary/>
        <w:showingPlcHdr/>
      </w:sdtPr>
      <w:sdtContent>
        <w:r w:rsidR="002C6C1E">
          <w:t>[Type text]</w:t>
        </w:r>
      </w:sdtContent>
    </w:sdt>
  </w:p>
  <w:p w14:paraId="55EE0AC5" w14:textId="77777777" w:rsidR="002C6C1E" w:rsidRDefault="002C6C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2C6C1E" w:rsidRPr="00A114BB" w14:paraId="24EB5E73" w14:textId="77777777" w:rsidTr="00035015">
      <w:trPr>
        <w:trHeight w:val="196"/>
      </w:trPr>
      <w:tc>
        <w:tcPr>
          <w:tcW w:w="736" w:type="pct"/>
        </w:tcPr>
        <w:p w14:paraId="72D3B70F" w14:textId="77777777" w:rsidR="002C6C1E" w:rsidRPr="00A114BB" w:rsidRDefault="002C6C1E" w:rsidP="00590145">
          <w:pPr>
            <w:pStyle w:val="Header"/>
            <w:rPr>
              <w:rFonts w:cs="Segoe UI Historic"/>
            </w:rPr>
          </w:pPr>
          <w:r w:rsidRPr="00A114BB">
            <w:rPr>
              <w:rFonts w:cs="Segoe UI Historic"/>
            </w:rPr>
            <w:t>Document Type</w:t>
          </w:r>
        </w:p>
      </w:tc>
      <w:tc>
        <w:tcPr>
          <w:tcW w:w="2398" w:type="pct"/>
        </w:tcPr>
        <w:p w14:paraId="3F229F27" w14:textId="5529CAFB" w:rsidR="002C6C1E" w:rsidRPr="00A114BB" w:rsidRDefault="002C6C1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2C6C1E" w:rsidRPr="00A114BB" w:rsidRDefault="002C6C1E" w:rsidP="00CA35E0">
          <w:pPr>
            <w:pStyle w:val="Header"/>
            <w:rPr>
              <w:rFonts w:cs="Segoe UI Historic"/>
            </w:rPr>
          </w:pPr>
          <w:r w:rsidRPr="00A114BB">
            <w:rPr>
              <w:rFonts w:cs="Segoe UI Historic"/>
            </w:rPr>
            <w:t xml:space="preserve">Date </w:t>
          </w:r>
        </w:p>
      </w:tc>
      <w:tc>
        <w:tcPr>
          <w:tcW w:w="884" w:type="pct"/>
        </w:tcPr>
        <w:p w14:paraId="7A8D971E" w14:textId="6B264882"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2C6C1E" w:rsidRPr="00A114BB" w14:paraId="26E17705" w14:textId="77777777" w:rsidTr="00035015">
      <w:trPr>
        <w:trHeight w:val="196"/>
      </w:trPr>
      <w:tc>
        <w:tcPr>
          <w:tcW w:w="736" w:type="pct"/>
        </w:tcPr>
        <w:p w14:paraId="749321B0" w14:textId="77777777" w:rsidR="002C6C1E" w:rsidRPr="00A114BB" w:rsidRDefault="002C6C1E" w:rsidP="00F13777">
          <w:pPr>
            <w:pStyle w:val="Header"/>
            <w:rPr>
              <w:rFonts w:cs="Segoe UI Historic"/>
            </w:rPr>
          </w:pPr>
          <w:r w:rsidRPr="00A114BB">
            <w:rPr>
              <w:rFonts w:cs="Segoe UI Historic"/>
            </w:rPr>
            <w:t>Document Number</w:t>
          </w:r>
        </w:p>
      </w:tc>
      <w:tc>
        <w:tcPr>
          <w:tcW w:w="2398" w:type="pct"/>
        </w:tcPr>
        <w:p w14:paraId="4B805AD1" w14:textId="634031D8"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2C6C1E" w:rsidRPr="00A114BB" w:rsidRDefault="002C6C1E" w:rsidP="00CA35E0">
          <w:pPr>
            <w:pStyle w:val="Header"/>
            <w:rPr>
              <w:rFonts w:cs="Segoe UI Historic"/>
            </w:rPr>
          </w:pPr>
          <w:r w:rsidRPr="00A114BB">
            <w:rPr>
              <w:rFonts w:cs="Segoe UI Historic"/>
            </w:rPr>
            <w:t xml:space="preserve">State </w:t>
          </w:r>
        </w:p>
      </w:tc>
      <w:tc>
        <w:tcPr>
          <w:tcW w:w="884" w:type="pct"/>
        </w:tcPr>
        <w:p w14:paraId="39B66F88" w14:textId="12918C0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2C6C1E" w:rsidRPr="00A114BB" w14:paraId="029FE457" w14:textId="77777777" w:rsidTr="00035015">
      <w:trPr>
        <w:trHeight w:val="196"/>
      </w:trPr>
      <w:tc>
        <w:tcPr>
          <w:tcW w:w="736" w:type="pct"/>
        </w:tcPr>
        <w:p w14:paraId="329FC0A7" w14:textId="77777777" w:rsidR="002C6C1E" w:rsidRPr="00A114BB" w:rsidRDefault="002C6C1E" w:rsidP="00F13777">
          <w:pPr>
            <w:pStyle w:val="Header"/>
            <w:rPr>
              <w:rFonts w:cs="Segoe UI Historic"/>
            </w:rPr>
          </w:pPr>
          <w:r w:rsidRPr="00A114BB">
            <w:rPr>
              <w:rFonts w:cs="Segoe UI Historic"/>
            </w:rPr>
            <w:t>Revision</w:t>
          </w:r>
        </w:p>
      </w:tc>
      <w:tc>
        <w:tcPr>
          <w:tcW w:w="2398" w:type="pct"/>
        </w:tcPr>
        <w:p w14:paraId="35AE853C" w14:textId="7F81AE5F"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2C6C1E" w:rsidRPr="00A114BB" w:rsidRDefault="002C6C1E"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2C6C1E" w:rsidRDefault="00A4366D"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2C6C1E" w:rsidRDefault="002C6C1E" w:rsidP="0020113A"/>
  <w:p w14:paraId="04C43029" w14:textId="77777777" w:rsidR="002C6C1E" w:rsidRDefault="002C6C1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2C6C1E" w:rsidRPr="00B414C7" w14:paraId="644B8B87" w14:textId="77777777" w:rsidTr="006A7E65">
      <w:trPr>
        <w:trHeight w:val="196"/>
      </w:trPr>
      <w:tc>
        <w:tcPr>
          <w:tcW w:w="5670" w:type="dxa"/>
          <w:vMerge w:val="restart"/>
        </w:tcPr>
        <w:p w14:paraId="3B55D2BF" w14:textId="77777777" w:rsidR="002C6C1E" w:rsidRPr="00B414C7" w:rsidRDefault="002C6C1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2C6C1E" w:rsidRPr="00A114BB" w:rsidRDefault="002C6C1E"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2C6C1E" w:rsidRPr="00B414C7" w14:paraId="1B6F1C7E" w14:textId="77777777" w:rsidTr="006A7E65">
      <w:trPr>
        <w:trHeight w:val="196"/>
      </w:trPr>
      <w:tc>
        <w:tcPr>
          <w:tcW w:w="5670" w:type="dxa"/>
          <w:vMerge/>
        </w:tcPr>
        <w:p w14:paraId="4134B66D" w14:textId="77777777" w:rsidR="002C6C1E" w:rsidRPr="00B414C7" w:rsidRDefault="002C6C1E" w:rsidP="00F13777">
          <w:pPr>
            <w:pStyle w:val="Header"/>
            <w:rPr>
              <w:rFonts w:cs="Times New Roman (Body CS)"/>
            </w:rPr>
          </w:pPr>
        </w:p>
      </w:tc>
      <w:tc>
        <w:tcPr>
          <w:tcW w:w="1985" w:type="dxa"/>
        </w:tcPr>
        <w:p w14:paraId="1E473B28" w14:textId="77777777" w:rsidR="002C6C1E" w:rsidRPr="00A114BB" w:rsidRDefault="002C6C1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2C6C1E" w:rsidRPr="00B414C7" w14:paraId="3B1D727F" w14:textId="77777777" w:rsidTr="006A7E65">
      <w:trPr>
        <w:trHeight w:val="234"/>
      </w:trPr>
      <w:tc>
        <w:tcPr>
          <w:tcW w:w="5670" w:type="dxa"/>
          <w:vMerge/>
        </w:tcPr>
        <w:p w14:paraId="10A4CD51" w14:textId="77777777" w:rsidR="002C6C1E" w:rsidRPr="00B414C7" w:rsidRDefault="002C6C1E" w:rsidP="00F13777">
          <w:pPr>
            <w:pStyle w:val="Header"/>
            <w:rPr>
              <w:rFonts w:cs="Times New Roman (Body CS)"/>
            </w:rPr>
          </w:pPr>
        </w:p>
      </w:tc>
      <w:tc>
        <w:tcPr>
          <w:tcW w:w="1985" w:type="dxa"/>
        </w:tcPr>
        <w:p w14:paraId="1D65511A" w14:textId="77777777" w:rsidR="002C6C1E" w:rsidRPr="00A114BB" w:rsidRDefault="002C6C1E"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2C6C1E" w:rsidRPr="00B414C7" w14:paraId="23F56826" w14:textId="77777777" w:rsidTr="006A7E65">
      <w:trPr>
        <w:trHeight w:val="196"/>
      </w:trPr>
      <w:tc>
        <w:tcPr>
          <w:tcW w:w="5670" w:type="dxa"/>
          <w:vMerge/>
        </w:tcPr>
        <w:p w14:paraId="73BE465A" w14:textId="77777777" w:rsidR="002C6C1E" w:rsidRPr="00B414C7" w:rsidRDefault="002C6C1E" w:rsidP="00F13777">
          <w:pPr>
            <w:pStyle w:val="Header"/>
            <w:rPr>
              <w:rFonts w:cs="Times New Roman (Body CS)"/>
            </w:rPr>
          </w:pPr>
        </w:p>
      </w:tc>
      <w:tc>
        <w:tcPr>
          <w:tcW w:w="1985" w:type="dxa"/>
        </w:tcPr>
        <w:p w14:paraId="659DF131" w14:textId="77777777" w:rsidR="002C6C1E" w:rsidRPr="00A114BB" w:rsidRDefault="002C6C1E"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2C6C1E" w:rsidRPr="00B414C7" w14:paraId="6A65C8FE" w14:textId="77777777" w:rsidTr="006A7E65">
      <w:trPr>
        <w:trHeight w:val="196"/>
      </w:trPr>
      <w:tc>
        <w:tcPr>
          <w:tcW w:w="5670" w:type="dxa"/>
          <w:vMerge/>
        </w:tcPr>
        <w:p w14:paraId="18A93D2B" w14:textId="77777777" w:rsidR="002C6C1E" w:rsidRPr="00B414C7" w:rsidRDefault="002C6C1E" w:rsidP="00F13777">
          <w:pPr>
            <w:pStyle w:val="Header"/>
            <w:rPr>
              <w:rFonts w:cs="Times New Roman (Body CS)"/>
            </w:rPr>
          </w:pPr>
        </w:p>
      </w:tc>
      <w:tc>
        <w:tcPr>
          <w:tcW w:w="1985" w:type="dxa"/>
        </w:tcPr>
        <w:p w14:paraId="2F9C596A" w14:textId="77777777" w:rsidR="002C6C1E" w:rsidRPr="00A114BB" w:rsidRDefault="002C6C1E"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2C6C1E" w:rsidRPr="00B414C7" w14:paraId="69C55015" w14:textId="77777777" w:rsidTr="006A7E65">
      <w:trPr>
        <w:trHeight w:val="196"/>
      </w:trPr>
      <w:tc>
        <w:tcPr>
          <w:tcW w:w="5670" w:type="dxa"/>
          <w:vMerge/>
        </w:tcPr>
        <w:p w14:paraId="5DDC98B4" w14:textId="77777777" w:rsidR="002C6C1E" w:rsidRPr="00B414C7" w:rsidRDefault="002C6C1E" w:rsidP="00F13777">
          <w:pPr>
            <w:pStyle w:val="Header"/>
            <w:rPr>
              <w:rFonts w:cs="Times New Roman (Body CS)"/>
            </w:rPr>
          </w:pPr>
        </w:p>
      </w:tc>
      <w:tc>
        <w:tcPr>
          <w:tcW w:w="1985" w:type="dxa"/>
        </w:tcPr>
        <w:p w14:paraId="72DB28D3" w14:textId="77777777" w:rsidR="002C6C1E" w:rsidRPr="00A114BB" w:rsidRDefault="002C6C1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2C6C1E" w:rsidRPr="00B414C7" w14:paraId="25A36564" w14:textId="77777777" w:rsidTr="006A7E65">
      <w:trPr>
        <w:trHeight w:val="163"/>
      </w:trPr>
      <w:tc>
        <w:tcPr>
          <w:tcW w:w="5670" w:type="dxa"/>
          <w:vMerge/>
        </w:tcPr>
        <w:p w14:paraId="519E2BB7" w14:textId="77777777" w:rsidR="002C6C1E" w:rsidRPr="00B414C7" w:rsidRDefault="002C6C1E" w:rsidP="00F13777">
          <w:pPr>
            <w:pStyle w:val="Header"/>
            <w:rPr>
              <w:rFonts w:cs="Times New Roman (Body CS)"/>
            </w:rPr>
          </w:pPr>
        </w:p>
      </w:tc>
      <w:tc>
        <w:tcPr>
          <w:tcW w:w="1985" w:type="dxa"/>
        </w:tcPr>
        <w:p w14:paraId="3BFFEF83" w14:textId="77777777" w:rsidR="002C6C1E" w:rsidRPr="00A114BB" w:rsidRDefault="002C6C1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2C6C1E" w:rsidRPr="00A114BB" w:rsidRDefault="002C6C1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2C6C1E" w:rsidRPr="00A114BB" w:rsidRDefault="00A4366D">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2C6C1E" w:rsidRDefault="002C6C1E"/>
  <w:p w14:paraId="7BBB0531" w14:textId="77777777" w:rsidR="002C6C1E" w:rsidRDefault="002C6C1E"/>
  <w:p w14:paraId="50C32242" w14:textId="77777777" w:rsidR="002C6C1E" w:rsidRDefault="002C6C1E"/>
  <w:p w14:paraId="690628BF" w14:textId="77777777" w:rsidR="002C6C1E" w:rsidRDefault="002C6C1E"/>
  <w:p w14:paraId="2C56215F" w14:textId="77777777" w:rsidR="002C6C1E" w:rsidRDefault="002C6C1E"/>
  <w:p w14:paraId="7F4B0842" w14:textId="77777777" w:rsidR="002C6C1E" w:rsidRDefault="002C6C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4366D"/>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E44"/>
    <w:rsid w:val="00D84110"/>
    <w:rsid w:val="00D84B5E"/>
    <w:rsid w:val="00D87424"/>
    <w:rsid w:val="00D8762C"/>
    <w:rsid w:val="00D907E1"/>
    <w:rsid w:val="00D931B8"/>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55BB696B-B89D-A649-B346-6D5E282EA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4</TotalTime>
  <Pages>30</Pages>
  <Words>3619</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24200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4</cp:revision>
  <cp:lastPrinted>2021-06-11T08:57:00Z</cp:lastPrinted>
  <dcterms:created xsi:type="dcterms:W3CDTF">2021-07-16T09:31:00Z</dcterms:created>
  <dcterms:modified xsi:type="dcterms:W3CDTF">2021-07-16T09:39:00Z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